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9051FF" w:rsidRDefault="00412033">
          <w:pPr>
            <w:pStyle w:val="NoSpacing"/>
            <w:rPr>
              <w:sz w:val="24"/>
            </w:rPr>
          </w:pPr>
          <w:r>
            <w:rPr>
              <w:noProof/>
              <w:lang w:eastAsia="en-US"/>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1FF" w:rsidRDefault="00412033">
                                <w:pPr>
                                  <w:pStyle w:val="ContactInfo"/>
                                </w:pPr>
                                <w:sdt>
                                  <w:sdtPr>
                                    <w:alias w:val="Name"/>
                                    <w:tag w:val=""/>
                                    <w:id w:val="-304397026"/>
                                    <w:placeholder>
                                      <w:docPart w:val="930305E3388240179E01A6B21F65FABB"/>
                                    </w:placeholder>
                                    <w:dataBinding w:prefixMappings="xmlns:ns0='http://purl.org/dc/elements/1.1/' xmlns:ns1='http://schemas.openxmlformats.org/package/2006/metadata/core-properties' " w:xpath="/ns1:coreProperties[1]/ns0:creator[1]" w:storeItemID="{6C3C8BC8-F283-45AE-878A-BAB7291924A1}"/>
                                    <w:text/>
                                  </w:sdtPr>
                                  <w:sdtEndPr/>
                                  <w:sdtContent>
                                    <w:r w:rsidR="00A85918">
                                      <w:t>Sean Sands &amp; Max Henderson</w:t>
                                    </w:r>
                                  </w:sdtContent>
                                </w:sdt>
                                <w:r>
                                  <w:t> | </w:t>
                                </w:r>
                                <w:sdt>
                                  <w:sdtPr>
                                    <w:alias w:val="Course Title"/>
                                    <w:tag w:val=""/>
                                    <w:id w:val="-728219936"/>
                                    <w:placeholder>
                                      <w:docPart w:val="4EFAF218B4FB402995AB56272CFDB794"/>
                                    </w:placeholder>
                                    <w:dataBinding w:prefixMappings="xmlns:ns0='http://purl.org/dc/elements/1.1/' xmlns:ns1='http://schemas.openxmlformats.org/package/2006/metadata/core-properties' " w:xpath="/ns1:coreProperties[1]/ns1:keywords[1]" w:storeItemID="{6C3C8BC8-F283-45AE-878A-BAB7291924A1}"/>
                                    <w:text/>
                                  </w:sdtPr>
                                  <w:sdtEndPr/>
                                  <w:sdtContent>
                                    <w:r w:rsidR="00A85918">
                                      <w:t>CS 351</w:t>
                                    </w:r>
                                  </w:sdtContent>
                                </w:sdt>
                                <w:r>
                                  <w:t> | </w:t>
                                </w:r>
                                <w:sdt>
                                  <w:sdtPr>
                                    <w:alias w:val="Date"/>
                                    <w:tag w:val=""/>
                                    <w:id w:val="753392039"/>
                                    <w:placeholder>
                                      <w:docPart w:val="B99D0DFCB7A942889BB14318DF01A250"/>
                                    </w:placeholder>
                                    <w:dataBinding w:prefixMappings="xmlns:ns0='http://schemas.microsoft.com/office/2006/coverPageProps' " w:xpath="/ns0:CoverPageProperties[1]/ns0:PublishDate[1]" w:storeItemID="{55AF091B-3C7A-41E3-B477-F2FDAA23CFDA}"/>
                                    <w:date w:fullDate="2019-02-24T00:00:00Z">
                                      <w:dateFormat w:val="MMMM d, yyyy"/>
                                      <w:lid w:val="en-US"/>
                                      <w:storeMappedDataAs w:val="dateTime"/>
                                      <w:calendar w:val="gregorian"/>
                                    </w:date>
                                  </w:sdtPr>
                                  <w:sdtEndPr/>
                                  <w:sdtContent>
                                    <w:r w:rsidR="00A85918">
                                      <w:t>February 24, 2019</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051FF" w:rsidRDefault="00412033">
                          <w:pPr>
                            <w:pStyle w:val="ContactInfo"/>
                          </w:pPr>
                          <w:sdt>
                            <w:sdtPr>
                              <w:alias w:val="Name"/>
                              <w:tag w:val=""/>
                              <w:id w:val="-304397026"/>
                              <w:placeholder>
                                <w:docPart w:val="930305E3388240179E01A6B21F65FABB"/>
                              </w:placeholder>
                              <w:dataBinding w:prefixMappings="xmlns:ns0='http://purl.org/dc/elements/1.1/' xmlns:ns1='http://schemas.openxmlformats.org/package/2006/metadata/core-properties' " w:xpath="/ns1:coreProperties[1]/ns0:creator[1]" w:storeItemID="{6C3C8BC8-F283-45AE-878A-BAB7291924A1}"/>
                              <w:text/>
                            </w:sdtPr>
                            <w:sdtEndPr/>
                            <w:sdtContent>
                              <w:r w:rsidR="00A85918">
                                <w:t>Sean Sands &amp; Max Henderson</w:t>
                              </w:r>
                            </w:sdtContent>
                          </w:sdt>
                          <w:r>
                            <w:t> | </w:t>
                          </w:r>
                          <w:sdt>
                            <w:sdtPr>
                              <w:alias w:val="Course Title"/>
                              <w:tag w:val=""/>
                              <w:id w:val="-728219936"/>
                              <w:placeholder>
                                <w:docPart w:val="4EFAF218B4FB402995AB56272CFDB794"/>
                              </w:placeholder>
                              <w:dataBinding w:prefixMappings="xmlns:ns0='http://purl.org/dc/elements/1.1/' xmlns:ns1='http://schemas.openxmlformats.org/package/2006/metadata/core-properties' " w:xpath="/ns1:coreProperties[1]/ns1:keywords[1]" w:storeItemID="{6C3C8BC8-F283-45AE-878A-BAB7291924A1}"/>
                              <w:text/>
                            </w:sdtPr>
                            <w:sdtEndPr/>
                            <w:sdtContent>
                              <w:r w:rsidR="00A85918">
                                <w:t>CS 351</w:t>
                              </w:r>
                            </w:sdtContent>
                          </w:sdt>
                          <w:r>
                            <w:t> | </w:t>
                          </w:r>
                          <w:sdt>
                            <w:sdtPr>
                              <w:alias w:val="Date"/>
                              <w:tag w:val=""/>
                              <w:id w:val="753392039"/>
                              <w:placeholder>
                                <w:docPart w:val="B99D0DFCB7A942889BB14318DF01A250"/>
                              </w:placeholder>
                              <w:dataBinding w:prefixMappings="xmlns:ns0='http://schemas.microsoft.com/office/2006/coverPageProps' " w:xpath="/ns0:CoverPageProperties[1]/ns0:PublishDate[1]" w:storeItemID="{55AF091B-3C7A-41E3-B477-F2FDAA23CFDA}"/>
                              <w:date w:fullDate="2019-02-24T00:00:00Z">
                                <w:dateFormat w:val="MMMM d, yyyy"/>
                                <w:lid w:val="en-US"/>
                                <w:storeMappedDataAs w:val="dateTime"/>
                                <w:calendar w:val="gregorian"/>
                              </w:date>
                            </w:sdtPr>
                            <w:sdtEndPr/>
                            <w:sdtContent>
                              <w:r w:rsidR="00A85918">
                                <w:t>February 24, 2019</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1FF" w:rsidRDefault="00412033">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9646EC">
                                      <w:t>CS 351 Assignment 2</w:t>
                                    </w:r>
                                  </w:sdtContent>
                                </w:sdt>
                              </w:p>
                              <w:p w:rsidR="009051FF" w:rsidRDefault="00412033">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646EC">
                                      <w:t>Keyboarduino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9051FF" w:rsidRDefault="00412033">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9646EC">
                                <w:t>CS 351 Assignment 2</w:t>
                              </w:r>
                            </w:sdtContent>
                          </w:sdt>
                        </w:p>
                        <w:p w:rsidR="009051FF" w:rsidRDefault="00412033">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9646EC">
                                <w:t>Keyboarduino</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9051FF" w:rsidRDefault="00412033">
          <w:r>
            <w:br w:type="page"/>
          </w:r>
        </w:p>
      </w:sdtContent>
    </w:sdt>
    <w:sdt>
      <w:sdtPr>
        <w:rPr>
          <w:rStyle w:val="Heading1Char"/>
        </w:rPr>
        <w:id w:val="1806507922"/>
        <w:placeholder>
          <w:docPart w:val="569BCC997EAF4FD3A27747278E297E3D"/>
        </w:placeholder>
        <w:temporary/>
        <w:showingPlcHdr/>
        <w15:appearance w15:val="hidden"/>
      </w:sdtPr>
      <w:sdtEndPr>
        <w:rPr>
          <w:rStyle w:val="DefaultParagraphFont"/>
          <w:rFonts w:asciiTheme="minorHAnsi" w:eastAsiaTheme="minorEastAsia" w:hAnsiTheme="minorHAnsi" w:cstheme="minorBidi"/>
          <w:color w:val="595959" w:themeColor="text1" w:themeTint="A6"/>
          <w:sz w:val="20"/>
        </w:rPr>
      </w:sdtEndPr>
      <w:sdtContent>
        <w:p w:rsidR="009051FF" w:rsidRDefault="00412033">
          <w:pPr>
            <w:pStyle w:val="Heading1"/>
          </w:pPr>
          <w:r>
            <w:t>Get Started Right Away</w:t>
          </w:r>
          <w:bookmarkEnd w:id="4"/>
          <w:bookmarkEnd w:id="3"/>
          <w:bookmarkEnd w:id="2"/>
          <w:bookmarkEnd w:id="1"/>
          <w:bookmarkEnd w:id="0"/>
        </w:p>
        <w:p w:rsidR="009051FF" w:rsidRDefault="00412033">
          <w:r>
            <w:t>When you click this placeholder text, just start typing to replace it all. But don’t do that just yet!</w:t>
          </w:r>
        </w:p>
        <w:p w:rsidR="009051FF" w:rsidRDefault="00412033">
          <w:r>
            <w:t xml:space="preserve">This placeholder includes tips to help </w:t>
          </w:r>
          <w:r>
            <w:t>you quickly format your report and add other elements, such as a chart, diagram, or table of contents.  You might be amazed at how easy it is.</w:t>
          </w:r>
        </w:p>
        <w:p w:rsidR="009051FF" w:rsidRDefault="00412033">
          <w:pPr>
            <w:pStyle w:val="Heading1"/>
          </w:pPr>
          <w:bookmarkStart w:id="5" w:name="_Toc318188228"/>
          <w:bookmarkStart w:id="6" w:name="_Toc318188328"/>
          <w:bookmarkStart w:id="7" w:name="_Toc318189313"/>
          <w:bookmarkStart w:id="8" w:name="_Toc321147012"/>
          <w:bookmarkStart w:id="9" w:name="_Toc321147150"/>
          <w:r>
            <w:t>Make It Gorgeous</w:t>
          </w:r>
          <w:bookmarkEnd w:id="5"/>
          <w:bookmarkEnd w:id="6"/>
          <w:bookmarkEnd w:id="7"/>
          <w:bookmarkEnd w:id="8"/>
          <w:bookmarkEnd w:id="9"/>
        </w:p>
        <w:p w:rsidR="009051FF" w:rsidRDefault="00412033">
          <w:pPr>
            <w:pStyle w:val="ListBullet"/>
          </w:pPr>
          <w:r>
            <w:t>Need a heading? On the Home tab, in the Styles gallery, just click the heading style you want. N</w:t>
          </w:r>
          <w:r>
            <w:t>otice other styles in that gallery as well, such as for a quote or a numbered list.</w:t>
          </w:r>
        </w:p>
        <w:p w:rsidR="009051FF" w:rsidRDefault="00412033">
          <w:pPr>
            <w:pStyle w:val="ListBullet"/>
          </w:pPr>
          <w:r>
            <w:t>You might like the cool, blue ice pond on the cover page as much as we do, but if it’s not ideal for your report, right-click it and then click Change Picture to add your o</w:t>
          </w:r>
          <w:r>
            <w:t>wn photo.</w:t>
          </w:r>
        </w:p>
        <w:p w:rsidR="009051FF" w:rsidRDefault="00412033">
          <w:pPr>
            <w:pStyle w:val="ListBullet"/>
          </w:pPr>
          <w:r>
            <w:t>Adding a professional-quality graphic is a snap. In fact, when you add a chart or a SmartArt diagram from the Insert tab, it automatically matches the look of your document.</w:t>
          </w:r>
        </w:p>
        <w:p w:rsidR="009051FF" w:rsidRDefault="00412033">
          <w:pPr>
            <w:jc w:val="center"/>
          </w:pPr>
          <w:r>
            <w:rPr>
              <w:noProof/>
              <w:lang w:eastAsia="en-US"/>
            </w:rPr>
            <w:drawing>
              <wp:inline distT="0" distB="0" distL="0" distR="0">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051FF" w:rsidRDefault="00412033">
          <w:pPr>
            <w:pStyle w:val="Heading1"/>
          </w:pPr>
          <w:bookmarkStart w:id="10" w:name="_Toc316914651"/>
          <w:bookmarkStart w:id="11" w:name="_Toc316916021"/>
          <w:bookmarkStart w:id="12" w:name="_Toc316919854"/>
          <w:bookmarkStart w:id="13" w:name="_Toc318188229"/>
          <w:bookmarkStart w:id="14" w:name="_Toc318188329"/>
          <w:bookmarkStart w:id="15" w:name="_Toc318189314"/>
          <w:bookmarkStart w:id="16" w:name="_Toc321147013"/>
          <w:bookmarkStart w:id="17" w:name="_Toc321147151"/>
          <w:r>
            <w:t>Give It That Finishing Touch</w:t>
          </w:r>
          <w:bookmarkEnd w:id="10"/>
          <w:bookmarkEnd w:id="11"/>
          <w:bookmarkEnd w:id="12"/>
          <w:bookmarkEnd w:id="13"/>
          <w:bookmarkEnd w:id="14"/>
          <w:bookmarkEnd w:id="15"/>
          <w:bookmarkEnd w:id="16"/>
          <w:bookmarkEnd w:id="17"/>
        </w:p>
        <w:p w:rsidR="009051FF" w:rsidRDefault="00412033">
          <w:r>
            <w:t>Need to add a table of contents or a bibl</w:t>
          </w:r>
          <w:r>
            <w:t>iography? No sweat.</w:t>
          </w:r>
        </w:p>
        <w:p w:rsidR="009051FF" w:rsidRDefault="00412033">
          <w:pPr>
            <w:pStyle w:val="Heading2"/>
          </w:pPr>
          <w:bookmarkStart w:id="18" w:name="_Toc315875746"/>
          <w:bookmarkStart w:id="19" w:name="_Toc316914652"/>
          <w:bookmarkStart w:id="20" w:name="_Toc316916022"/>
          <w:bookmarkStart w:id="21" w:name="_Toc316919855"/>
          <w:bookmarkStart w:id="22" w:name="_Toc318188230"/>
          <w:bookmarkStart w:id="23" w:name="_Toc318188330"/>
          <w:bookmarkStart w:id="24" w:name="_Toc318189315"/>
          <w:bookmarkStart w:id="25" w:name="_Toc321147014"/>
          <w:bookmarkStart w:id="26" w:name="_Toc321147152"/>
          <w:r>
            <w:t>Add a Table of Contents</w:t>
          </w:r>
          <w:bookmarkEnd w:id="18"/>
          <w:bookmarkEnd w:id="19"/>
          <w:bookmarkEnd w:id="20"/>
          <w:bookmarkEnd w:id="21"/>
          <w:bookmarkEnd w:id="22"/>
          <w:bookmarkEnd w:id="23"/>
          <w:bookmarkEnd w:id="24"/>
          <w:bookmarkEnd w:id="25"/>
          <w:bookmarkEnd w:id="26"/>
        </w:p>
        <w:p w:rsidR="009051FF" w:rsidRDefault="00412033">
          <w:r>
            <w:t xml:space="preserve">It couldn’t be easier to add a table of contents to your report. On the Insert tab, click Cover Page to see cover page designs that include a table of contents page — look for TOC. </w:t>
          </w:r>
        </w:p>
        <w:p w:rsidR="009051FF" w:rsidRDefault="00412033">
          <w:r>
            <w:t>Just click to insert one of th</w:t>
          </w:r>
          <w:r>
            <w:t xml:space="preserve">ese and you’ll be prompted to update the TOC. When you do, text you formatted using Heading 1, Heading 2, and Heading 3 styles is automatically added. </w:t>
          </w:r>
        </w:p>
        <w:p w:rsidR="009051FF" w:rsidRDefault="00412033">
          <w:pPr>
            <w:pStyle w:val="Heading2"/>
          </w:pPr>
          <w:bookmarkStart w:id="27" w:name="_Toc315875747"/>
          <w:bookmarkStart w:id="28" w:name="_Toc316914653"/>
          <w:bookmarkStart w:id="29" w:name="_Toc316916023"/>
          <w:bookmarkStart w:id="30" w:name="_Toc316919856"/>
          <w:bookmarkStart w:id="31" w:name="_Toc318188231"/>
          <w:bookmarkStart w:id="32" w:name="_Toc318188331"/>
          <w:bookmarkStart w:id="33" w:name="_Toc318189316"/>
          <w:bookmarkStart w:id="34" w:name="_Toc321147015"/>
          <w:bookmarkStart w:id="35" w:name="_Toc321147153"/>
          <w:r>
            <w:t>Add a Bibliography</w:t>
          </w:r>
          <w:bookmarkEnd w:id="27"/>
          <w:bookmarkEnd w:id="28"/>
          <w:bookmarkEnd w:id="29"/>
          <w:bookmarkEnd w:id="30"/>
          <w:bookmarkEnd w:id="31"/>
          <w:bookmarkEnd w:id="32"/>
          <w:bookmarkEnd w:id="33"/>
          <w:bookmarkEnd w:id="34"/>
          <w:bookmarkEnd w:id="35"/>
        </w:p>
        <w:p w:rsidR="009051FF" w:rsidRDefault="00412033">
          <w:r>
            <w:t>On the References tab, in the Citations &amp; Bibliography group, click Insert Citation f</w:t>
          </w:r>
          <w:r>
            <w:t xml:space="preserve">or the option to add sources and then place citations in the document. </w:t>
          </w:r>
        </w:p>
        <w:p w:rsidR="009051FF" w:rsidRDefault="00412033">
          <w:r>
            <w:t>When you’ve added all the citations you need for your report, on the References tab, click Bibliography to insert a formatted bibliography in your choice of styles.</w:t>
          </w:r>
        </w:p>
        <w:p w:rsidR="00E92DAE" w:rsidRDefault="00412033">
          <w:pPr>
            <w:rPr>
              <w:rStyle w:val="Heading1Char"/>
            </w:rPr>
          </w:pPr>
          <w:r>
            <w:t>And you’re done. Ni</w:t>
          </w:r>
          <w:r>
            <w:t>ce work!</w:t>
          </w:r>
        </w:p>
      </w:sdtContent>
    </w:sdt>
    <w:p w:rsidR="00E92DAE" w:rsidRDefault="00E92DAE">
      <w:pPr>
        <w:rPr>
          <w:rStyle w:val="Heading1Char"/>
        </w:rPr>
      </w:pPr>
      <w:r>
        <w:rPr>
          <w:rStyle w:val="Heading1Char"/>
        </w:rPr>
        <w:br w:type="page"/>
      </w:r>
    </w:p>
    <w:p w:rsidR="009051FF" w:rsidRDefault="00B363B0" w:rsidP="005A7CAF">
      <w:pPr>
        <w:pStyle w:val="Heading1"/>
      </w:pPr>
      <w:r>
        <w:lastRenderedPageBreak/>
        <w:t>Function</w:t>
      </w:r>
    </w:p>
    <w:p w:rsidR="00B363B0" w:rsidRDefault="00BD4D14" w:rsidP="00B363B0">
      <w:r>
        <w:t xml:space="preserve">Description of interactive </w:t>
      </w:r>
      <w:r w:rsidR="00B363B0">
        <w:t>function here</w:t>
      </w:r>
    </w:p>
    <w:p w:rsidR="00955EA1" w:rsidRDefault="00955EA1">
      <w:pPr>
        <w:rPr>
          <w:rFonts w:asciiTheme="majorHAnsi" w:eastAsiaTheme="majorEastAsia" w:hAnsiTheme="majorHAnsi" w:cstheme="majorBidi"/>
          <w:color w:val="00A0B8" w:themeColor="accent1"/>
          <w:sz w:val="30"/>
        </w:rPr>
      </w:pPr>
      <w:r>
        <w:br w:type="page"/>
      </w:r>
    </w:p>
    <w:p w:rsidR="00B363B0" w:rsidRDefault="00B363B0" w:rsidP="00B363B0">
      <w:pPr>
        <w:pStyle w:val="Heading1"/>
      </w:pPr>
      <w:r>
        <w:lastRenderedPageBreak/>
        <w:t>Circuit</w:t>
      </w:r>
    </w:p>
    <w:p w:rsidR="00340071" w:rsidRDefault="00340071" w:rsidP="00B363B0">
      <w:r w:rsidRPr="00340071">
        <w:rPr>
          <w:noProof/>
          <w:lang w:eastAsia="en-US"/>
        </w:rPr>
        <w:drawing>
          <wp:inline distT="0" distB="0" distL="0" distR="0">
            <wp:extent cx="5486400" cy="4148051"/>
            <wp:effectExtent l="0" t="0" r="0" b="5080"/>
            <wp:docPr id="1" name="Picture 1" descr="E:\Users\Hagbard_Celine\Desktop\BCCS\W19\CS351\Assignment2\CS351_A2\documentation\CS351_A2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Hagbard_Celine\Desktop\BCCS\W19\CS351\Assignment2\CS351_A2\documentation\CS351_A2_b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48051"/>
                    </a:xfrm>
                    <a:prstGeom prst="rect">
                      <a:avLst/>
                    </a:prstGeom>
                    <a:noFill/>
                    <a:ln>
                      <a:noFill/>
                    </a:ln>
                  </pic:spPr>
                </pic:pic>
              </a:graphicData>
            </a:graphic>
          </wp:inline>
        </w:drawing>
      </w:r>
    </w:p>
    <w:p w:rsidR="007F4D25" w:rsidRDefault="007F4D25" w:rsidP="007F4D25">
      <w:pPr>
        <w:pStyle w:val="Heading2"/>
      </w:pPr>
      <w:r>
        <w:t>BreadBoard</w:t>
      </w:r>
    </w:p>
    <w:p w:rsidR="00955EA1" w:rsidRDefault="00520B6F" w:rsidP="00B363B0">
      <w:r>
        <w:t xml:space="preserve">All connections to the Arduino are through a Prototyping Shield to allow the project wiring to remain stable even if using </w:t>
      </w:r>
      <w:r w:rsidR="007F4D25">
        <w:t>the Arduino</w:t>
      </w:r>
      <w:r>
        <w:t xml:space="preserve"> for another project. </w:t>
      </w:r>
      <w:r w:rsidR="00120049">
        <w:t>5 of 6 buttons are attached to a mini-breadboard because they fit better there.</w:t>
      </w:r>
      <w:r w:rsidR="002379B3">
        <w:t xml:space="preserve"> Each button bridges the gap, connecting top and bottom lines.</w:t>
      </w:r>
      <w:r>
        <w:t xml:space="preserve"> The mini-breadboard is physically attached to the breadboard through a combination of double-sided tape and twice as many button-to-5V connections as electrically necessary. The rest is directly attached to a breadboard, and laid out very closely to the above image.</w:t>
      </w:r>
      <w:r w:rsidR="002379B3">
        <w:t xml:space="preserve"> </w:t>
      </w:r>
      <w:r w:rsidR="007F4D25">
        <w:t xml:space="preserve">The four LEDs are located in the top-middle of the board, each with an in-line resistor. The piezo buzzer is located in the bottom-middle of the board with an in-line resistor. The potentiometer is also located in the bottom-middle of the board to the right of the piezo buzzer. The LCD is on the right side of the board. </w:t>
      </w:r>
      <w:r w:rsidR="002379B3">
        <w:t>Top and bottom power/ground lines are connected to each other by the wires on the right.</w:t>
      </w:r>
    </w:p>
    <w:p w:rsidR="00340071" w:rsidRDefault="00340071" w:rsidP="00B363B0"/>
    <w:p w:rsidR="00955EA1" w:rsidRDefault="00955EA1" w:rsidP="00955EA1">
      <w:pPr>
        <w:pStyle w:val="Heading2"/>
      </w:pPr>
      <w:r>
        <w:lastRenderedPageBreak/>
        <w:t>SCHEMATIC</w:t>
      </w:r>
    </w:p>
    <w:p w:rsidR="00955EA1" w:rsidRDefault="00955EA1" w:rsidP="00B363B0">
      <w:r w:rsidRPr="00340071">
        <w:rPr>
          <w:noProof/>
          <w:lang w:eastAsia="en-US"/>
        </w:rPr>
        <w:drawing>
          <wp:inline distT="0" distB="0" distL="0" distR="0" wp14:anchorId="33393E9E" wp14:editId="3623EF44">
            <wp:extent cx="5133975" cy="4562475"/>
            <wp:effectExtent l="0" t="0" r="9525" b="9525"/>
            <wp:docPr id="2" name="Picture 2" descr="E:\Users\Hagbard_Celine\Desktop\BCCS\W19\CS351\Assignment2\CS351_A2\documentation\CS351_A2_sch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Hagbard_Celine\Desktop\BCCS\W19\CS351\Assignment2\CS351_A2\documentation\CS351_A2_sche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4562475"/>
                    </a:xfrm>
                    <a:prstGeom prst="rect">
                      <a:avLst/>
                    </a:prstGeom>
                    <a:noFill/>
                    <a:ln>
                      <a:noFill/>
                    </a:ln>
                  </pic:spPr>
                </pic:pic>
              </a:graphicData>
            </a:graphic>
          </wp:inline>
        </w:drawing>
      </w:r>
    </w:p>
    <w:p w:rsidR="00340071" w:rsidRDefault="00C44141" w:rsidP="00B363B0">
      <w:r>
        <w:t>The sub circuits of this assignment implementation are as follows:</w:t>
      </w:r>
    </w:p>
    <w:p w:rsidR="00C44141" w:rsidRDefault="00C44141" w:rsidP="00C44141">
      <w:pPr>
        <w:pStyle w:val="ListBullet"/>
      </w:pPr>
      <w:r>
        <w:t>6 Button Circuits</w:t>
      </w:r>
    </w:p>
    <w:p w:rsidR="00C44141" w:rsidRDefault="00C44141" w:rsidP="00C44141">
      <w:pPr>
        <w:pStyle w:val="ListBullet"/>
      </w:pPr>
      <w:r>
        <w:t>4 LED Circuits</w:t>
      </w:r>
    </w:p>
    <w:p w:rsidR="00C44141" w:rsidRDefault="00C44141" w:rsidP="00C44141">
      <w:pPr>
        <w:pStyle w:val="ListBullet"/>
      </w:pPr>
      <w:r>
        <w:t>1 Buzzer Circuit</w:t>
      </w:r>
    </w:p>
    <w:p w:rsidR="00C44141" w:rsidRDefault="00C44141" w:rsidP="00C44141">
      <w:pPr>
        <w:pStyle w:val="ListBullet"/>
      </w:pPr>
      <w:r>
        <w:t>1 L</w:t>
      </w:r>
      <w:r w:rsidR="00216C5D">
        <w:t>CD</w:t>
      </w:r>
      <w:r>
        <w:t xml:space="preserve"> Circuit</w:t>
      </w:r>
    </w:p>
    <w:p w:rsidR="00BB54B7" w:rsidRDefault="00BB54B7">
      <w:pPr>
        <w:rPr>
          <w:rFonts w:asciiTheme="majorHAnsi" w:eastAsiaTheme="majorEastAsia" w:hAnsiTheme="majorHAnsi" w:cstheme="majorBidi"/>
          <w:caps/>
          <w:color w:val="00A0B8" w:themeColor="accent1"/>
          <w:sz w:val="22"/>
        </w:rPr>
      </w:pPr>
      <w:r>
        <w:br w:type="page"/>
      </w:r>
    </w:p>
    <w:p w:rsidR="00277574" w:rsidRPr="00277574" w:rsidRDefault="00B363B0" w:rsidP="00277574">
      <w:pPr>
        <w:pStyle w:val="Heading2"/>
      </w:pPr>
      <w:r>
        <w:lastRenderedPageBreak/>
        <w:t>Button Circuit</w:t>
      </w:r>
      <w:r w:rsidR="00BB54B7">
        <w:t>s</w:t>
      </w:r>
    </w:p>
    <w:p w:rsidR="000064AB" w:rsidRDefault="000064AB" w:rsidP="00B363B0">
      <w:r>
        <w:rPr>
          <w:noProof/>
          <w:lang w:eastAsia="en-US"/>
        </w:rPr>
        <w:drawing>
          <wp:inline distT="0" distB="0" distL="0" distR="0">
            <wp:extent cx="33147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4700" cy="1438275"/>
                    </a:xfrm>
                    <a:prstGeom prst="rect">
                      <a:avLst/>
                    </a:prstGeom>
                    <a:noFill/>
                    <a:ln>
                      <a:noFill/>
                    </a:ln>
                  </pic:spPr>
                </pic:pic>
              </a:graphicData>
            </a:graphic>
          </wp:inline>
        </w:drawing>
      </w:r>
    </w:p>
    <w:p w:rsidR="00277574" w:rsidRDefault="00277574" w:rsidP="00B363B0">
      <w:r>
        <w:t>Each button is connected on one end to an input pin and to ground through a 10k resistor, and to 5V on the other end. When open, the input pin is pulled to ground. When closed, the input pin is pulled to 5V.</w:t>
      </w:r>
    </w:p>
    <w:p w:rsidR="00B363B0" w:rsidRDefault="00B363B0" w:rsidP="001B53D8">
      <w:pPr>
        <w:pStyle w:val="Heading2"/>
      </w:pPr>
      <w:r>
        <w:t>LED Circuit</w:t>
      </w:r>
      <w:r w:rsidR="00BB54B7">
        <w:t>s</w:t>
      </w:r>
    </w:p>
    <w:p w:rsidR="000064AB" w:rsidRDefault="000064AB" w:rsidP="00B363B0">
      <w:r>
        <w:rPr>
          <w:noProof/>
          <w:lang w:eastAsia="en-US"/>
        </w:rPr>
        <w:drawing>
          <wp:inline distT="0" distB="0" distL="0" distR="0">
            <wp:extent cx="2695575" cy="85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857250"/>
                    </a:xfrm>
                    <a:prstGeom prst="rect">
                      <a:avLst/>
                    </a:prstGeom>
                    <a:noFill/>
                    <a:ln>
                      <a:noFill/>
                    </a:ln>
                  </pic:spPr>
                </pic:pic>
              </a:graphicData>
            </a:graphic>
          </wp:inline>
        </w:drawing>
      </w:r>
    </w:p>
    <w:p w:rsidR="000064AB" w:rsidRDefault="001B53D8" w:rsidP="00B363B0">
      <w:r>
        <w:t>Each LED is connected on the positive end to an output pin and to ground through a 330 resistor on the negative end. When the output pin is on (5V), the LED will be on. When the output pin is off (GND), the LED will be off.</w:t>
      </w:r>
    </w:p>
    <w:p w:rsidR="00B363B0" w:rsidRDefault="00B363B0" w:rsidP="001B53D8">
      <w:pPr>
        <w:pStyle w:val="Heading2"/>
      </w:pPr>
      <w:r>
        <w:t>Speaker Circuit</w:t>
      </w:r>
    </w:p>
    <w:p w:rsidR="000064AB" w:rsidRDefault="000064AB" w:rsidP="00B363B0">
      <w:r>
        <w:rPr>
          <w:noProof/>
          <w:lang w:eastAsia="en-US"/>
        </w:rPr>
        <w:drawing>
          <wp:inline distT="0" distB="0" distL="0" distR="0">
            <wp:extent cx="35623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1314450"/>
                    </a:xfrm>
                    <a:prstGeom prst="rect">
                      <a:avLst/>
                    </a:prstGeom>
                    <a:noFill/>
                    <a:ln>
                      <a:noFill/>
                    </a:ln>
                  </pic:spPr>
                </pic:pic>
              </a:graphicData>
            </a:graphic>
          </wp:inline>
        </w:drawing>
      </w:r>
    </w:p>
    <w:p w:rsidR="000064AB" w:rsidRDefault="00F0761E" w:rsidP="00B363B0">
      <w:r>
        <w:t xml:space="preserve">The </w:t>
      </w:r>
      <w:r w:rsidR="002672D2">
        <w:t xml:space="preserve">buzzer </w:t>
      </w:r>
      <w:r>
        <w:t>is connected on one end to an output pin and to ground through a 1k resistor on the other end</w:t>
      </w:r>
      <w:r w:rsidR="00C44141">
        <w:t xml:space="preserve"> to ensure the pin is not damaged</w:t>
      </w:r>
      <w:r>
        <w:t>.</w:t>
      </w:r>
      <w:r w:rsidR="002672D2">
        <w:t xml:space="preserve"> When a waveform is passed by the output pin, the buzzer emits a tone with the frequency of that waveform.</w:t>
      </w:r>
    </w:p>
    <w:p w:rsidR="00BB54B7" w:rsidRDefault="00BB54B7">
      <w:pPr>
        <w:rPr>
          <w:rFonts w:asciiTheme="majorHAnsi" w:eastAsiaTheme="majorEastAsia" w:hAnsiTheme="majorHAnsi" w:cstheme="majorBidi"/>
          <w:caps/>
          <w:color w:val="00A0B8" w:themeColor="accent1"/>
          <w:sz w:val="22"/>
        </w:rPr>
      </w:pPr>
      <w:r>
        <w:br w:type="page"/>
      </w:r>
    </w:p>
    <w:p w:rsidR="00B363B0" w:rsidRDefault="00B363B0" w:rsidP="003328F8">
      <w:pPr>
        <w:pStyle w:val="Heading2"/>
      </w:pPr>
      <w:r>
        <w:lastRenderedPageBreak/>
        <w:t>LCD Circuit</w:t>
      </w:r>
    </w:p>
    <w:p w:rsidR="006A15EE" w:rsidRDefault="006A15EE" w:rsidP="00B363B0">
      <w:r>
        <w:rPr>
          <w:noProof/>
          <w:lang w:eastAsia="en-US"/>
        </w:rPr>
        <w:drawing>
          <wp:inline distT="0" distB="0" distL="0" distR="0">
            <wp:extent cx="4233672" cy="46268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3672" cy="4626864"/>
                    </a:xfrm>
                    <a:prstGeom prst="rect">
                      <a:avLst/>
                    </a:prstGeom>
                    <a:noFill/>
                    <a:ln>
                      <a:noFill/>
                    </a:ln>
                  </pic:spPr>
                </pic:pic>
              </a:graphicData>
            </a:graphic>
          </wp:inline>
        </w:drawing>
      </w:r>
    </w:p>
    <w:p w:rsidR="002672D2" w:rsidRDefault="002672D2" w:rsidP="00B363B0">
      <w:r>
        <w:t>5V connects to VDD(2) directly, and to LED+(15) through a 220 resistor. Power is provided to the unit through VDD, and the backlight is powered through LED+. 5V also co</w:t>
      </w:r>
      <w:r w:rsidR="003F7726">
        <w:t>nn</w:t>
      </w:r>
      <w:r>
        <w:t>ects to one end of the 10k potentiometer.</w:t>
      </w:r>
    </w:p>
    <w:p w:rsidR="002672D2" w:rsidRDefault="002672D2" w:rsidP="00B363B0">
      <w:r>
        <w:t>GND connects to VSS(1), R/W(5), DB0-3(</w:t>
      </w:r>
      <w:r w:rsidR="003F7726">
        <w:t xml:space="preserve">7-10), and LED-(16). GND also connects to </w:t>
      </w:r>
      <w:r w:rsidR="00A3133D">
        <w:t>the other</w:t>
      </w:r>
      <w:r w:rsidR="003F7726">
        <w:t xml:space="preserve"> end of the 10k potentiometer.</w:t>
      </w:r>
      <w:r w:rsidR="00A3133D">
        <w:t xml:space="preserve"> VSS completes the power circuit with VDD. LED- completes the circuit with LED+. DB0-3 are unused in 4 bit mode, so are tied to ground</w:t>
      </w:r>
      <w:r w:rsidR="00216C5D">
        <w:t xml:space="preserve"> to avoid spurious signals</w:t>
      </w:r>
      <w:r w:rsidR="00A3133D">
        <w:t>. The LCD unit is only used in write mode in this project, so R/W is tied to ground.</w:t>
      </w:r>
    </w:p>
    <w:p w:rsidR="00A3133D" w:rsidRDefault="00A3133D" w:rsidP="00B363B0">
      <w:r>
        <w:t>D2-5 connect to DB7-4(14-11)</w:t>
      </w:r>
      <w:r w:rsidR="006B2BD0">
        <w:t>. These 4 pins are used by the Arduino to communicate with the LCD unit.</w:t>
      </w:r>
    </w:p>
    <w:p w:rsidR="00A3133D" w:rsidRDefault="00A3133D" w:rsidP="00B363B0">
      <w:r>
        <w:t>D11 connects to E(6)</w:t>
      </w:r>
      <w:r w:rsidR="00750B57">
        <w:t>. It is a falling edge triggered clock.</w:t>
      </w:r>
    </w:p>
    <w:p w:rsidR="00A3133D" w:rsidRDefault="00A3133D" w:rsidP="00B363B0">
      <w:r>
        <w:t>D12 connects to RS(4)</w:t>
      </w:r>
      <w:r w:rsidR="00750B57">
        <w:t>. It determines whether the LCD unit will parse D2-5 as commands or data.</w:t>
      </w:r>
    </w:p>
    <w:p w:rsidR="00137B02" w:rsidRDefault="0030320E">
      <w:r>
        <w:t>The middle connection of the 10k potentiometer is connected V0(3). As a potentiometer, the voltage can range between the voltages of the other two connections: in this case, 0V and 5V. The potentiometer can be adjusted to alter the contrast on the LCD between text and screen.</w:t>
      </w:r>
      <w:r w:rsidR="00137B02">
        <w:br w:type="page"/>
      </w:r>
    </w:p>
    <w:p w:rsidR="00B363B0" w:rsidRDefault="00B363B0" w:rsidP="00B363B0">
      <w:pPr>
        <w:pStyle w:val="Heading1"/>
      </w:pPr>
      <w:r>
        <w:lastRenderedPageBreak/>
        <w:t>Code</w:t>
      </w:r>
    </w:p>
    <w:p w:rsidR="00D94C87" w:rsidRDefault="00B363B0" w:rsidP="00B363B0">
      <w:r>
        <w:t>Intro to description of code here</w:t>
      </w:r>
    </w:p>
    <w:p w:rsidR="00DD50F7" w:rsidRDefault="00DD50F7">
      <w:pPr>
        <w:rPr>
          <w:rFonts w:asciiTheme="majorHAnsi" w:eastAsiaTheme="majorEastAsia" w:hAnsiTheme="majorHAnsi" w:cstheme="majorBidi"/>
          <w:caps/>
          <w:color w:val="00A0B8" w:themeColor="accent1"/>
          <w:sz w:val="22"/>
        </w:rPr>
      </w:pPr>
      <w:r>
        <w:br w:type="page"/>
      </w:r>
    </w:p>
    <w:p w:rsidR="005A7CAF" w:rsidRDefault="00D84E9C" w:rsidP="00E35629">
      <w:pPr>
        <w:pStyle w:val="Heading2"/>
      </w:pPr>
      <w:r>
        <w:lastRenderedPageBreak/>
        <w:t>Preprocessor Commands</w:t>
      </w:r>
    </w:p>
    <w:p w:rsidR="00D84E9C" w:rsidRDefault="00D84E9C" w:rsidP="00D84E9C">
      <w:r>
        <w:t>The frequencies of the four notes used by the assignment are defined during preprocessing.</w:t>
      </w:r>
    </w:p>
    <w:p w:rsidR="00D84E9C" w:rsidRPr="00D84E9C" w:rsidRDefault="00D84E9C" w:rsidP="00D84E9C">
      <w:r>
        <w:t>The LiquidCrystal library is included to drive the LCD Unit.</w:t>
      </w:r>
    </w:p>
    <w:p w:rsidR="009713F9" w:rsidRDefault="00D84E9C" w:rsidP="009713F9">
      <w:pPr>
        <w:pStyle w:val="Heading2"/>
      </w:pPr>
      <w:r>
        <w:t>Global Values</w:t>
      </w:r>
    </w:p>
    <w:p w:rsidR="009713F9" w:rsidRPr="009713F9" w:rsidRDefault="009713F9" w:rsidP="009713F9">
      <w:pPr>
        <w:pStyle w:val="Heading3"/>
      </w:pPr>
      <w:r>
        <w:t>Constants</w:t>
      </w:r>
    </w:p>
    <w:p w:rsidR="009713F9" w:rsidRDefault="00FB2AB2" w:rsidP="009713F9">
      <w:r>
        <w:t xml:space="preserve">int </w:t>
      </w:r>
      <w:r w:rsidR="009713F9">
        <w:t>notes</w:t>
      </w:r>
      <w:r>
        <w:t>[]</w:t>
      </w:r>
      <w:r w:rsidR="009713F9">
        <w:t>:</w:t>
      </w:r>
      <w:r w:rsidR="00F4107A">
        <w:t xml:space="preserve"> array of note frequencies used for tones</w:t>
      </w:r>
      <w:r w:rsidR="009713F9">
        <w:br/>
      </w:r>
      <w:r>
        <w:t xml:space="preserve">int </w:t>
      </w:r>
      <w:r w:rsidR="009713F9">
        <w:t>noteDuration:</w:t>
      </w:r>
      <w:r w:rsidR="00F4107A">
        <w:t xml:space="preserve"> duration of notes when played by replay(), in 2 ms ticks</w:t>
      </w:r>
      <w:r>
        <w:t xml:space="preserve"> (125, so 250ms)</w:t>
      </w:r>
      <w:r w:rsidR="00F4107A">
        <w:br/>
      </w:r>
      <w:r>
        <w:t xml:space="preserve">int </w:t>
      </w:r>
      <w:r w:rsidR="00F4107A">
        <w:t>buttonPins</w:t>
      </w:r>
      <w:r>
        <w:t>[]</w:t>
      </w:r>
      <w:r w:rsidR="00F4107A">
        <w:t>: array of pins associated with the six buttons (A0-A5)</w:t>
      </w:r>
      <w:r w:rsidR="009713F9">
        <w:br/>
      </w:r>
      <w:r>
        <w:t xml:space="preserve">int </w:t>
      </w:r>
      <w:r w:rsidR="009713F9">
        <w:t>noteLedPins</w:t>
      </w:r>
      <w:r>
        <w:t>[]</w:t>
      </w:r>
      <w:r w:rsidR="009713F9">
        <w:t>:</w:t>
      </w:r>
      <w:r w:rsidR="00F4107A">
        <w:t xml:space="preserve"> array of pins associated with the four LEDs (9,8,7,6)</w:t>
      </w:r>
      <w:r w:rsidR="009713F9">
        <w:br/>
      </w:r>
      <w:r>
        <w:t xml:space="preserve">int </w:t>
      </w:r>
      <w:r w:rsidR="009713F9">
        <w:t>speakerPin:</w:t>
      </w:r>
      <w:r w:rsidR="00F4107A">
        <w:t xml:space="preserve"> pin associated with the speaker (10)</w:t>
      </w:r>
      <w:r w:rsidR="009713F9">
        <w:br/>
      </w:r>
      <w:r>
        <w:t xml:space="preserve">int </w:t>
      </w:r>
      <w:r w:rsidR="009713F9">
        <w:t>numButtons:</w:t>
      </w:r>
      <w:r w:rsidR="00F4107A">
        <w:t xml:space="preserve"> number of buttons, used for sanity checks by some functions</w:t>
      </w:r>
      <w:r w:rsidR="009713F9">
        <w:br/>
      </w:r>
      <w:r w:rsidR="00252B4A">
        <w:t xml:space="preserve">int </w:t>
      </w:r>
      <w:r w:rsidR="009713F9">
        <w:t>rs,en,d4,d5,d6,d7: pins used by the lcd</w:t>
      </w:r>
      <w:r w:rsidR="00900C75">
        <w:t xml:space="preserve"> (12,11,5,4,3,2)</w:t>
      </w:r>
    </w:p>
    <w:p w:rsidR="009713F9" w:rsidRDefault="009713F9" w:rsidP="009713F9">
      <w:pPr>
        <w:pStyle w:val="Heading3"/>
      </w:pPr>
      <w:r>
        <w:t>Variables</w:t>
      </w:r>
    </w:p>
    <w:p w:rsidR="00560E79" w:rsidRDefault="00020215" w:rsidP="009713F9">
      <w:r>
        <w:t xml:space="preserve">int </w:t>
      </w:r>
      <w:r w:rsidR="009713F9">
        <w:t>buttonDebounceStates</w:t>
      </w:r>
      <w:r>
        <w:t>[]</w:t>
      </w:r>
      <w:r w:rsidR="009713F9">
        <w:t>:</w:t>
      </w:r>
      <w:r>
        <w:t xml:space="preserve"> array of integers used as rolling buffers by debounceBtn(), volatile</w:t>
      </w:r>
      <w:r w:rsidR="009713F9">
        <w:br/>
      </w:r>
      <w:r>
        <w:t xml:space="preserve">bool </w:t>
      </w:r>
      <w:r w:rsidR="009713F9">
        <w:t>buttonPressedStates</w:t>
      </w:r>
      <w:r>
        <w:t>[]</w:t>
      </w:r>
      <w:r w:rsidR="009713F9">
        <w:t>:</w:t>
      </w:r>
      <w:r>
        <w:t xml:space="preserve"> array of bools written by debounceBtn() and read by readBtn(), volatile</w:t>
      </w:r>
      <w:r w:rsidR="009713F9">
        <w:br/>
      </w:r>
      <w:r>
        <w:t xml:space="preserve">bool </w:t>
      </w:r>
      <w:r w:rsidR="009713F9">
        <w:t>lastButtonPressedStates</w:t>
      </w:r>
      <w:r>
        <w:t>[]:</w:t>
      </w:r>
      <w:r w:rsidR="00F069E3">
        <w:t xml:space="preserve"> array of bools used by readBtn(), compared to the above array</w:t>
      </w:r>
      <w:r w:rsidR="009713F9">
        <w:br/>
        <w:t>pressing:</w:t>
      </w:r>
      <w:r w:rsidR="00F069E3">
        <w:t xml:space="preserve"> current actively pressed button, determined by press() when called by readBtn()</w:t>
      </w:r>
      <w:r w:rsidR="009713F9">
        <w:br/>
        <w:t>playing:</w:t>
      </w:r>
      <w:r w:rsidR="00F069E3">
        <w:t xml:space="preserve"> index of the next note to play when replaying, used by replay(), modified by press()</w:t>
      </w:r>
      <w:r w:rsidR="00584D28">
        <w:br/>
        <w:t>playTime:</w:t>
      </w:r>
      <w:r w:rsidR="00D9209A">
        <w:t xml:space="preserve"> time playing the current replayed note, incremented by the ISR, read by replay(), volatile</w:t>
      </w:r>
      <w:r w:rsidR="009713F9">
        <w:br/>
      </w:r>
      <w:r w:rsidR="00560E79">
        <w:t>played</w:t>
      </w:r>
      <w:r w:rsidR="00CA640B">
        <w:t>[]</w:t>
      </w:r>
      <w:r w:rsidR="00560E79">
        <w:t>:</w:t>
      </w:r>
      <w:r w:rsidR="00CA640B">
        <w:t xml:space="preserve"> array of characters representing recorded notes,</w:t>
      </w:r>
      <w:r w:rsidR="00CA640B">
        <w:br/>
        <w:t xml:space="preserve"> written by record(), read by replay(), cleared by reset()</w:t>
      </w:r>
      <w:r w:rsidR="00560E79">
        <w:br/>
        <w:t>playedSize:</w:t>
      </w:r>
      <w:r w:rsidR="00CA640B">
        <w:t xml:space="preserve"> number of elements in above array</w:t>
      </w:r>
      <w:r w:rsidR="00560E79">
        <w:br/>
        <w:t>playedCap:</w:t>
      </w:r>
      <w:r w:rsidR="00CA640B">
        <w:t xml:space="preserve"> max number of elements in above array</w:t>
      </w:r>
    </w:p>
    <w:p w:rsidR="009713F9" w:rsidRDefault="009713F9" w:rsidP="009713F9">
      <w:pPr>
        <w:pStyle w:val="Heading3"/>
      </w:pPr>
      <w:r>
        <w:t>Objects</w:t>
      </w:r>
    </w:p>
    <w:p w:rsidR="009713F9" w:rsidRPr="009713F9" w:rsidRDefault="009713F9" w:rsidP="009713F9">
      <w:r>
        <w:t>lcd: a LiquidCrystal object that drives the LCD Unit</w:t>
      </w:r>
    </w:p>
    <w:p w:rsidR="00D84E9C" w:rsidRDefault="00D84E9C" w:rsidP="00D84E9C">
      <w:pPr>
        <w:pStyle w:val="Heading2"/>
      </w:pPr>
      <w:r>
        <w:t>Functions</w:t>
      </w:r>
    </w:p>
    <w:p w:rsidR="00D52E5B" w:rsidRDefault="00D61192" w:rsidP="00D84E9C">
      <w:r>
        <w:t>rawBtnPressed(int btn):</w:t>
      </w:r>
      <w:r w:rsidR="00794936">
        <w:t xml:space="preserve"> wrapper for digitalRead()s of buttonPins, called by debounceBtn()</w:t>
      </w:r>
      <w:r>
        <w:br/>
        <w:t>debounceBtn(int btn):</w:t>
      </w:r>
      <w:r w:rsidR="00794936">
        <w:t xml:space="preserve"> </w:t>
      </w:r>
      <w:r>
        <w:br/>
        <w:t>noPlay():</w:t>
      </w:r>
      <w:r w:rsidR="002756F3">
        <w:t xml:space="preserve"> stops tone() and turns off all LEDs</w:t>
      </w:r>
      <w:r>
        <w:br/>
        <w:t>play(char note):</w:t>
      </w:r>
      <w:r w:rsidR="002756F3">
        <w:t xml:space="preserve"> plays a note and lights the associated LED on a valid character, else noPlay()</w:t>
      </w:r>
      <w:r>
        <w:br/>
        <w:t>record (char n):</w:t>
      </w:r>
      <w:r w:rsidR="00586097">
        <w:t xml:space="preserve"> adds a char to played(if there’s room), adds a char to the LCD (if there’s room)</w:t>
      </w:r>
      <w:r>
        <w:br/>
        <w:t>replay():</w:t>
      </w:r>
      <w:r w:rsidR="00794936">
        <w:t xml:space="preserve"> plays the next note in played if playTime&gt;noteDuration,</w:t>
      </w:r>
      <w:r w:rsidR="00794936">
        <w:br/>
        <w:t xml:space="preserve"> called by loop() when pressing is 4, or press() (which also sets playTime&gt;noteDuration)</w:t>
      </w:r>
      <w:r>
        <w:br/>
        <w:t>reset():</w:t>
      </w:r>
      <w:r w:rsidR="00794936">
        <w:t xml:space="preserve"> clears played</w:t>
      </w:r>
      <w:r>
        <w:br/>
        <w:t>press():</w:t>
      </w:r>
      <w:r w:rsidR="00794936">
        <w:t xml:space="preserve"> does the appropriate action based on a change in button state</w:t>
      </w:r>
      <w:r>
        <w:br/>
        <w:t>readBtn(int btn):</w:t>
      </w:r>
      <w:r w:rsidR="00D52E5B">
        <w:t xml:space="preserve"> compares buttonPressedState to lastButtonPressedState,</w:t>
      </w:r>
      <w:r w:rsidR="00D52E5B">
        <w:br/>
        <w:t xml:space="preserve"> assigns and calls press() when they aren’t equal</w:t>
      </w:r>
    </w:p>
    <w:p w:rsidR="00DD50F7" w:rsidRDefault="00DD50F7">
      <w:pPr>
        <w:rPr>
          <w:rFonts w:asciiTheme="majorHAnsi" w:eastAsiaTheme="majorEastAsia" w:hAnsiTheme="majorHAnsi" w:cstheme="majorBidi"/>
          <w:caps/>
          <w:color w:val="00A0B8" w:themeColor="accent1"/>
          <w:sz w:val="22"/>
        </w:rPr>
      </w:pPr>
      <w:r>
        <w:br w:type="page"/>
      </w:r>
    </w:p>
    <w:p w:rsidR="00D84E9C" w:rsidRDefault="00D84E9C" w:rsidP="00D84E9C">
      <w:pPr>
        <w:pStyle w:val="Heading2"/>
      </w:pPr>
      <w:r>
        <w:lastRenderedPageBreak/>
        <w:t>Setup</w:t>
      </w:r>
    </w:p>
    <w:p w:rsidR="00D84E9C" w:rsidRDefault="00D84E9C" w:rsidP="00D84E9C"/>
    <w:p w:rsidR="00D84E9C" w:rsidRDefault="00D84E9C" w:rsidP="00D84E9C">
      <w:pPr>
        <w:pStyle w:val="Heading2"/>
      </w:pPr>
      <w:r>
        <w:t>Loop</w:t>
      </w:r>
    </w:p>
    <w:p w:rsidR="00D84E9C" w:rsidRDefault="00D84E9C" w:rsidP="00D84E9C"/>
    <w:p w:rsidR="00D84E9C" w:rsidRDefault="00D84E9C" w:rsidP="00D84E9C">
      <w:pPr>
        <w:pStyle w:val="Heading2"/>
      </w:pPr>
      <w:r>
        <w:t>Interrupt Service Routine</w:t>
      </w:r>
    </w:p>
    <w:p w:rsidR="00DD50F7" w:rsidRDefault="008C4C51" w:rsidP="00DD50F7">
      <w:r>
        <w:t>Due to values set in setup(), ISR(TIMER1_COMPA_vect) will be called every two milliseconds (plus the time this function takes to execute). This function increments playTime and performings debounceBtn() for each button.</w:t>
      </w:r>
    </w:p>
    <w:p w:rsidR="000D6449" w:rsidRDefault="000D6449" w:rsidP="000D6449">
      <w:pPr>
        <w:pStyle w:val="Heading2"/>
      </w:pPr>
      <w:r>
        <w:t>Debouncing Algorithm</w:t>
      </w:r>
    </w:p>
    <w:p w:rsidR="00F679FA" w:rsidRPr="00F679FA" w:rsidRDefault="00F679FA" w:rsidP="00F679FA">
      <w:r>
        <w:t>Because of imperfections in both user input and button build quality, the main loop does not directly read using digitalRead()s. It instead reads values set by a debouncing algorithm to avoid misreading momentary losses of connection as double presses.</w:t>
      </w:r>
    </w:p>
    <w:p w:rsidR="0072574D" w:rsidRDefault="0072574D" w:rsidP="0072574D">
      <w:r>
        <w:t xml:space="preserve">Every time debounceBtn() is called, it left shifts that button’s buttonDebounceState and OR masks that with the inverse of that button’s digitalRead(). This uses buttonDebounceState as a 16-bit buffer of previous inputs. </w:t>
      </w:r>
    </w:p>
    <w:p w:rsidR="0072574D" w:rsidRPr="0072574D" w:rsidRDefault="0072574D" w:rsidP="0072574D">
      <w:r>
        <w:t xml:space="preserve">When the buttonDebounceState is equal to 0x8000 (1 followed by 15 0s) it assigns that button’s buttonPressedState to true. This state occurs after the button has been held down for 30ms without interruption. By requiring the opposite value in the first bit, the function will not constantly assign a value to debounceButtonState during steady input. </w:t>
      </w:r>
      <w:r w:rsidR="00F679FA">
        <w:t>Conversely, when buttonDebounceState is equal to 0x7fff(0 followed by 15 1s), it assigns that button’s buttonPressedState to false. The above explanation with a reversal of terms (down to up) explains the reasoning for the choice of value. The above values can be changed and/or masked to make smaller buffers for shorter debouncing times. (0x0800 and 0x07ff, with &amp; 0x0fff for an</w:t>
      </w:r>
      <w:bookmarkStart w:id="36" w:name="_GoBack"/>
      <w:bookmarkEnd w:id="36"/>
      <w:r w:rsidR="00F679FA">
        <w:t xml:space="preserve"> 11-tick buffer for example)</w:t>
      </w:r>
    </w:p>
    <w:sectPr w:rsidR="0072574D" w:rsidRPr="0072574D">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033" w:rsidRDefault="00412033">
      <w:pPr>
        <w:spacing w:before="0" w:after="0" w:line="240" w:lineRule="auto"/>
      </w:pPr>
      <w:r>
        <w:separator/>
      </w:r>
    </w:p>
  </w:endnote>
  <w:endnote w:type="continuationSeparator" w:id="0">
    <w:p w:rsidR="00412033" w:rsidRDefault="004120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51FF" w:rsidRDefault="00412033">
    <w:pPr>
      <w:pStyle w:val="Footer"/>
    </w:pPr>
    <w:r>
      <w:t xml:space="preserve">Page </w:t>
    </w:r>
    <w:r>
      <w:fldChar w:fldCharType="begin"/>
    </w:r>
    <w:r>
      <w:instrText xml:space="preserve"> PAGE  \* Arabic  \* MERGEFORMAT </w:instrText>
    </w:r>
    <w:r>
      <w:fldChar w:fldCharType="separate"/>
    </w:r>
    <w:r w:rsidR="00F679FA">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033" w:rsidRDefault="00412033">
      <w:pPr>
        <w:spacing w:before="0" w:after="0" w:line="240" w:lineRule="auto"/>
      </w:pPr>
      <w:r>
        <w:separator/>
      </w:r>
    </w:p>
  </w:footnote>
  <w:footnote w:type="continuationSeparator" w:id="0">
    <w:p w:rsidR="00412033" w:rsidRDefault="0041203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45"/>
    <w:rsid w:val="000064AB"/>
    <w:rsid w:val="00020215"/>
    <w:rsid w:val="000D6449"/>
    <w:rsid w:val="00112FA2"/>
    <w:rsid w:val="00120049"/>
    <w:rsid w:val="00137B02"/>
    <w:rsid w:val="001B53D8"/>
    <w:rsid w:val="001B56C9"/>
    <w:rsid w:val="001B7BC8"/>
    <w:rsid w:val="00216C5D"/>
    <w:rsid w:val="00227F4B"/>
    <w:rsid w:val="002379B3"/>
    <w:rsid w:val="00252B4A"/>
    <w:rsid w:val="002672D2"/>
    <w:rsid w:val="002712A4"/>
    <w:rsid w:val="002756F3"/>
    <w:rsid w:val="00277574"/>
    <w:rsid w:val="0030320E"/>
    <w:rsid w:val="003328F8"/>
    <w:rsid w:val="00340071"/>
    <w:rsid w:val="003F7726"/>
    <w:rsid w:val="00412033"/>
    <w:rsid w:val="00520B6F"/>
    <w:rsid w:val="00560E79"/>
    <w:rsid w:val="00584D28"/>
    <w:rsid w:val="00586097"/>
    <w:rsid w:val="005A7CAF"/>
    <w:rsid w:val="00626D71"/>
    <w:rsid w:val="00692379"/>
    <w:rsid w:val="006A15EE"/>
    <w:rsid w:val="006B2BD0"/>
    <w:rsid w:val="0072574D"/>
    <w:rsid w:val="00741817"/>
    <w:rsid w:val="00750B57"/>
    <w:rsid w:val="00794936"/>
    <w:rsid w:val="007A5FB6"/>
    <w:rsid w:val="007F4D25"/>
    <w:rsid w:val="00876A14"/>
    <w:rsid w:val="008A520B"/>
    <w:rsid w:val="008C4C51"/>
    <w:rsid w:val="00900C75"/>
    <w:rsid w:val="009051FF"/>
    <w:rsid w:val="00955EA1"/>
    <w:rsid w:val="009646EC"/>
    <w:rsid w:val="009713F9"/>
    <w:rsid w:val="00977445"/>
    <w:rsid w:val="009D2889"/>
    <w:rsid w:val="00A3133D"/>
    <w:rsid w:val="00A85918"/>
    <w:rsid w:val="00B22CA9"/>
    <w:rsid w:val="00B363B0"/>
    <w:rsid w:val="00BB54B7"/>
    <w:rsid w:val="00BD4D14"/>
    <w:rsid w:val="00C44141"/>
    <w:rsid w:val="00CA640B"/>
    <w:rsid w:val="00D23713"/>
    <w:rsid w:val="00D52E5B"/>
    <w:rsid w:val="00D61192"/>
    <w:rsid w:val="00D84E9C"/>
    <w:rsid w:val="00D9209A"/>
    <w:rsid w:val="00D94C87"/>
    <w:rsid w:val="00DD50F7"/>
    <w:rsid w:val="00DD6F19"/>
    <w:rsid w:val="00E31E20"/>
    <w:rsid w:val="00E35629"/>
    <w:rsid w:val="00E74F1B"/>
    <w:rsid w:val="00E92DAE"/>
    <w:rsid w:val="00ED2071"/>
    <w:rsid w:val="00F069E3"/>
    <w:rsid w:val="00F0761E"/>
    <w:rsid w:val="00F4107A"/>
    <w:rsid w:val="00F679FA"/>
    <w:rsid w:val="00FB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F7D3A654-B46C-4E65-9590-2A3FFF181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Student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AC7A935-3B3B-406B-BC93-7F0181276190}" type="presOf" srcId="{3F042EF5-1CC3-4394-8CCD-5D7326EBBC59}" destId="{BA618A00-4188-4DB2-91CA-A4D24685CCE7}" srcOrd="0" destOrd="0" presId="urn:microsoft.com/office/officeart/2009/3/layout/SubStepProcess"/>
    <dgm:cxn modelId="{1F900C55-38DB-4CB4-AE10-94AA4A10DAB1}" srcId="{132E1D38-5B90-44B5-BC2E-9DDAA80C0460}" destId="{8FC26CCC-3574-43CB-B3BF-AA8560D6F9D6}" srcOrd="1" destOrd="0" parTransId="{430C4C82-A3DC-44DF-8005-83A80BCD8189}" sibTransId="{14B71DA3-79D4-40B3-9333-A611EADAF59A}"/>
    <dgm:cxn modelId="{7B1905FE-D9D1-448D-B5C0-8F9D9E9EB690}" type="presOf" srcId="{8FC26CCC-3574-43CB-B3BF-AA8560D6F9D6}" destId="{5C6727FE-C24D-42DB-BEF7-F478C16957E7}" srcOrd="0" destOrd="0" presId="urn:microsoft.com/office/officeart/2009/3/layout/SubStepProcess"/>
    <dgm:cxn modelId="{250CD375-8F6F-418A-82A5-A718EFBC9B0C}" srcId="{132E1D38-5B90-44B5-BC2E-9DDAA80C0460}" destId="{2FC0E51F-57B9-4E95-939C-CC6CFEE1D977}" srcOrd="2" destOrd="0" parTransId="{12501CC8-B4DF-4696-AB89-C920A0615A5E}" sibTransId="{62798DE1-C8FE-4495-88E3-DA517995CBCA}"/>
    <dgm:cxn modelId="{E0AAA275-5B30-4ADB-9655-735EE62EC06F}" type="presOf" srcId="{F83741F9-D475-453A-AF7A-CF069C261317}" destId="{7C5BEFA0-0590-4C06-BC29-BFDBCD31D6F8}"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919E9A53-59E5-495A-9FE5-7F9FA950FB15}" type="presOf" srcId="{2FC0E51F-57B9-4E95-939C-CC6CFEE1D977}" destId="{A239CD37-F6E3-4752-9C1C-1AED95E1D797}" srcOrd="0" destOrd="0" presId="urn:microsoft.com/office/officeart/2009/3/layout/SubStepProcess"/>
    <dgm:cxn modelId="{5B8CE58B-B09D-4DBF-B358-D3D6C76A67D6}" type="presOf" srcId="{132E1D38-5B90-44B5-BC2E-9DDAA80C0460}" destId="{0A0BCD37-6293-416F-B57B-D1182E7197B7}"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8519AF40-1053-41A6-BB04-4EEEA5E5C64D}" type="presOf" srcId="{8B34BCCB-FB79-40CD-8E00-CE51EDD753EB}" destId="{43431263-8D85-41F2-9C4A-E8AE58DDEC19}"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8101A210-418C-4E68-91DD-103E3EE7FC88}" type="presParOf" srcId="{0A0BCD37-6293-416F-B57B-D1182E7197B7}" destId="{BA618A00-4188-4DB2-91CA-A4D24685CCE7}" srcOrd="0" destOrd="0" presId="urn:microsoft.com/office/officeart/2009/3/layout/SubStepProcess"/>
    <dgm:cxn modelId="{15D9D6F7-0D62-429A-A082-E0029DDAA49E}" type="presParOf" srcId="{0A0BCD37-6293-416F-B57B-D1182E7197B7}" destId="{980961A6-F6BA-48D6-9C65-914FD0D20896}" srcOrd="1" destOrd="0" presId="urn:microsoft.com/office/officeart/2009/3/layout/SubStepProcess"/>
    <dgm:cxn modelId="{C1622902-1A9A-4A64-998A-30EEE752493F}" type="presParOf" srcId="{0A0BCD37-6293-416F-B57B-D1182E7197B7}" destId="{787C0CDB-E26E-4495-869D-F2207BCCCD5F}" srcOrd="2" destOrd="0" presId="urn:microsoft.com/office/officeart/2009/3/layout/SubStepProcess"/>
    <dgm:cxn modelId="{8A16C039-804C-4CD2-A5D2-A6B9A5B70894}" type="presParOf" srcId="{787C0CDB-E26E-4495-869D-F2207BCCCD5F}" destId="{D1426A13-D8F0-489E-B260-C90B8E9A4B47}" srcOrd="0" destOrd="0" presId="urn:microsoft.com/office/officeart/2009/3/layout/SubStepProcess"/>
    <dgm:cxn modelId="{085D51B2-944A-4607-BE75-6434D7271A5B}" type="presParOf" srcId="{787C0CDB-E26E-4495-869D-F2207BCCCD5F}" destId="{96E8A1BF-2419-4F48-8285-21A087341F38}" srcOrd="1" destOrd="0" presId="urn:microsoft.com/office/officeart/2009/3/layout/SubStepProcess"/>
    <dgm:cxn modelId="{475CA240-4F2B-45F3-BF18-C3DBDB8AABC0}" type="presParOf" srcId="{787C0CDB-E26E-4495-869D-F2207BCCCD5F}" destId="{03956E23-614B-471F-A3D7-F7341A4FF822}" srcOrd="2" destOrd="0" presId="urn:microsoft.com/office/officeart/2009/3/layout/SubStepProcess"/>
    <dgm:cxn modelId="{EACA9C0A-2453-4CC0-A621-64C37EE51E8D}" type="presParOf" srcId="{03956E23-614B-471F-A3D7-F7341A4FF822}" destId="{E795A0F1-AD2C-4142-961C-FFD19F98BC4C}" srcOrd="0" destOrd="0" presId="urn:microsoft.com/office/officeart/2009/3/layout/SubStepProcess"/>
    <dgm:cxn modelId="{2495F0BF-3F2F-414F-AA02-91076E0362C2}" type="presParOf" srcId="{03956E23-614B-471F-A3D7-F7341A4FF822}" destId="{CB4E627C-ABF1-4BDD-8AA6-7FCB054C9807}" srcOrd="1" destOrd="0" presId="urn:microsoft.com/office/officeart/2009/3/layout/SubStepProcess"/>
    <dgm:cxn modelId="{CD143D29-F4E0-44D7-A9D3-7503BD0FC44A}" type="presParOf" srcId="{03956E23-614B-471F-A3D7-F7341A4FF822}" destId="{43B4EB38-9614-4618-BDF3-36962EB8F5F3}" srcOrd="2" destOrd="0" presId="urn:microsoft.com/office/officeart/2009/3/layout/SubStepProcess"/>
    <dgm:cxn modelId="{E678F5EE-0524-4409-A78A-65CD81720740}" type="presParOf" srcId="{03956E23-614B-471F-A3D7-F7341A4FF822}" destId="{7C5BEFA0-0590-4C06-BC29-BFDBCD31D6F8}" srcOrd="3" destOrd="0" presId="urn:microsoft.com/office/officeart/2009/3/layout/SubStepProcess"/>
    <dgm:cxn modelId="{FF2DFB10-DB05-428F-A780-EFFF94A04FD7}" type="presParOf" srcId="{03956E23-614B-471F-A3D7-F7341A4FF822}" destId="{E02AC050-46D1-4B10-B878-E8D6BBCBE1E2}" srcOrd="4" destOrd="0" presId="urn:microsoft.com/office/officeart/2009/3/layout/SubStepProcess"/>
    <dgm:cxn modelId="{3C2DA448-BF9C-49D3-9D60-405856ABF6E8}" type="presParOf" srcId="{787C0CDB-E26E-4495-869D-F2207BCCCD5F}" destId="{FC085298-EC07-48C3-BD44-9E84EE2A42EC}" srcOrd="3" destOrd="0" presId="urn:microsoft.com/office/officeart/2009/3/layout/SubStepProcess"/>
    <dgm:cxn modelId="{6F0FE1E2-B123-4755-A9F1-38E5334F2E2F}" type="presParOf" srcId="{787C0CDB-E26E-4495-869D-F2207BCCCD5F}" destId="{5B2CD1EB-78F7-43BB-BB9A-4F5A590CF4B0}" srcOrd="4" destOrd="0" presId="urn:microsoft.com/office/officeart/2009/3/layout/SubStepProcess"/>
    <dgm:cxn modelId="{571E0707-1D86-44C8-8C16-BB21DE2DCC7B}" type="presParOf" srcId="{787C0CDB-E26E-4495-869D-F2207BCCCD5F}" destId="{7DA4B141-82C7-4526-936B-D85C843578D1}" srcOrd="5" destOrd="0" presId="urn:microsoft.com/office/officeart/2009/3/layout/SubStepProcess"/>
    <dgm:cxn modelId="{01CBAEAE-8BD4-4F44-BFEA-1CF828583746}" type="presParOf" srcId="{7DA4B141-82C7-4526-936B-D85C843578D1}" destId="{13C2169E-9439-484B-87CE-C479D9845137}" srcOrd="0" destOrd="0" presId="urn:microsoft.com/office/officeart/2009/3/layout/SubStepProcess"/>
    <dgm:cxn modelId="{84220525-6EE4-4327-A114-56F40BB600C5}" type="presParOf" srcId="{7DA4B141-82C7-4526-936B-D85C843578D1}" destId="{E76798A3-7F63-4779-9AFD-8E8A1650476B}" srcOrd="1" destOrd="0" presId="urn:microsoft.com/office/officeart/2009/3/layout/SubStepProcess"/>
    <dgm:cxn modelId="{B92C0863-AB4B-41C9-9247-26D7358F8CBA}" type="presParOf" srcId="{7DA4B141-82C7-4526-936B-D85C843578D1}" destId="{AE54E7A6-C301-4675-882B-E13C5D10C475}" srcOrd="2" destOrd="0" presId="urn:microsoft.com/office/officeart/2009/3/layout/SubStepProcess"/>
    <dgm:cxn modelId="{939AFDAE-CEEC-4F23-BBAA-3CB4CE763313}" type="presParOf" srcId="{7DA4B141-82C7-4526-936B-D85C843578D1}" destId="{43431263-8D85-41F2-9C4A-E8AE58DDEC19}" srcOrd="3" destOrd="0" presId="urn:microsoft.com/office/officeart/2009/3/layout/SubStepProcess"/>
    <dgm:cxn modelId="{9170A17D-28F1-43A3-9A89-2E8EB498D85C}" type="presParOf" srcId="{7DA4B141-82C7-4526-936B-D85C843578D1}" destId="{3B8B807B-729B-4A30-A7BA-6B920A2896DB}" srcOrd="4" destOrd="0" presId="urn:microsoft.com/office/officeart/2009/3/layout/SubStepProcess"/>
    <dgm:cxn modelId="{48933EC9-2B96-4F78-91C9-338190FC3861}" type="presParOf" srcId="{0A0BCD37-6293-416F-B57B-D1182E7197B7}" destId="{DB93A1F1-8600-41CD-B06F-C6E2B826F065}" srcOrd="3" destOrd="0" presId="urn:microsoft.com/office/officeart/2009/3/layout/SubStepProcess"/>
    <dgm:cxn modelId="{0BED22C5-BFC4-4C26-9370-05F34490CCCC}" type="presParOf" srcId="{0A0BCD37-6293-416F-B57B-D1182E7197B7}" destId="{5C6727FE-C24D-42DB-BEF7-F478C16957E7}" srcOrd="4" destOrd="0" presId="urn:microsoft.com/office/officeart/2009/3/layout/SubStepProcess"/>
    <dgm:cxn modelId="{48D3B061-3A14-42D3-BA35-32D4B2A7F0D8}"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32E1D38-5B90-44B5-BC2E-9DDAA80C0460}" type="doc">
      <dgm:prSet loTypeId="urn:microsoft.com/office/officeart/2009/3/layout/SubStepProcess" loCatId="process" qsTypeId="urn:microsoft.com/office/officeart/2005/8/quickstyle/simple1" qsCatId="simple" csTypeId="urn:microsoft.com/office/officeart/2005/8/colors/colorful1" csCatId="colorful" phldr="1"/>
      <dgm:spPr/>
      <dgm:t>
        <a:bodyPr/>
        <a:lstStyle/>
        <a:p>
          <a:endParaRPr lang="en-US"/>
        </a:p>
      </dgm:t>
    </dgm:pt>
    <dgm:pt modelId="{3F042EF5-1CC3-4394-8CCD-5D7326EBBC59}">
      <dgm:prSet phldrT="[Text]" phldr="1"/>
      <dgm:spPr/>
      <dgm:t>
        <a:bodyPr/>
        <a:lstStyle/>
        <a:p>
          <a:endParaRPr lang="en-US"/>
        </a:p>
      </dgm:t>
    </dgm:pt>
    <dgm:pt modelId="{7B4A5970-EEC5-4392-877C-0AB8B11A96E8}" type="parTrans" cxnId="{43BA8DB0-2E24-4FDC-A9C7-3EEE091EF95D}">
      <dgm:prSet/>
      <dgm:spPr/>
      <dgm:t>
        <a:bodyPr/>
        <a:lstStyle/>
        <a:p>
          <a:endParaRPr lang="en-US"/>
        </a:p>
      </dgm:t>
    </dgm:pt>
    <dgm:pt modelId="{C8E605EA-7D1C-4BCF-A01D-B21129515A49}" type="sibTrans" cxnId="{43BA8DB0-2E24-4FDC-A9C7-3EEE091EF95D}">
      <dgm:prSet/>
      <dgm:spPr/>
      <dgm:t>
        <a:bodyPr/>
        <a:lstStyle/>
        <a:p>
          <a:endParaRPr lang="en-US"/>
        </a:p>
      </dgm:t>
    </dgm:pt>
    <dgm:pt modelId="{F83741F9-D475-453A-AF7A-CF069C261317}">
      <dgm:prSet phldrT="[Text]" phldr="1"/>
      <dgm:spPr/>
      <dgm:t>
        <a:bodyPr/>
        <a:lstStyle/>
        <a:p>
          <a:endParaRPr lang="en-US"/>
        </a:p>
      </dgm:t>
    </dgm:pt>
    <dgm:pt modelId="{F372BD06-9D6E-476A-9E61-9B23B22443A6}" type="parTrans" cxnId="{56E98A18-474E-4124-A97B-CC55179128C2}">
      <dgm:prSet/>
      <dgm:spPr/>
      <dgm:t>
        <a:bodyPr/>
        <a:lstStyle/>
        <a:p>
          <a:endParaRPr lang="en-US"/>
        </a:p>
      </dgm:t>
    </dgm:pt>
    <dgm:pt modelId="{6CAA4A17-47B7-4E88-A88D-CEB97E534C6D}" type="sibTrans" cxnId="{56E98A18-474E-4124-A97B-CC55179128C2}">
      <dgm:prSet/>
      <dgm:spPr/>
      <dgm:t>
        <a:bodyPr/>
        <a:lstStyle/>
        <a:p>
          <a:endParaRPr lang="en-US"/>
        </a:p>
      </dgm:t>
    </dgm:pt>
    <dgm:pt modelId="{8B34BCCB-FB79-40CD-8E00-CE51EDD753EB}">
      <dgm:prSet phldrT="[Text]" phldr="1"/>
      <dgm:spPr/>
      <dgm:t>
        <a:bodyPr/>
        <a:lstStyle/>
        <a:p>
          <a:endParaRPr lang="en-US"/>
        </a:p>
      </dgm:t>
    </dgm:pt>
    <dgm:pt modelId="{6BF703D3-4687-4E4B-8285-F2DAECDC5A86}" type="parTrans" cxnId="{D8791EE3-E4BA-4F81-B8FC-DF106B56E206}">
      <dgm:prSet/>
      <dgm:spPr/>
      <dgm:t>
        <a:bodyPr/>
        <a:lstStyle/>
        <a:p>
          <a:endParaRPr lang="en-US"/>
        </a:p>
      </dgm:t>
    </dgm:pt>
    <dgm:pt modelId="{3A6AE302-B7E8-4CA6-A735-A1F1651A46D0}" type="sibTrans" cxnId="{D8791EE3-E4BA-4F81-B8FC-DF106B56E206}">
      <dgm:prSet/>
      <dgm:spPr/>
      <dgm:t>
        <a:bodyPr/>
        <a:lstStyle/>
        <a:p>
          <a:endParaRPr lang="en-US"/>
        </a:p>
      </dgm:t>
    </dgm:pt>
    <dgm:pt modelId="{8FC26CCC-3574-43CB-B3BF-AA8560D6F9D6}">
      <dgm:prSet phldrT="[Text]" phldr="1"/>
      <dgm:spPr/>
      <dgm:t>
        <a:bodyPr/>
        <a:lstStyle/>
        <a:p>
          <a:endParaRPr lang="en-US"/>
        </a:p>
      </dgm:t>
    </dgm:pt>
    <dgm:pt modelId="{430C4C82-A3DC-44DF-8005-83A80BCD8189}" type="parTrans" cxnId="{1F900C55-38DB-4CB4-AE10-94AA4A10DAB1}">
      <dgm:prSet/>
      <dgm:spPr/>
      <dgm:t>
        <a:bodyPr/>
        <a:lstStyle/>
        <a:p>
          <a:endParaRPr lang="en-US"/>
        </a:p>
      </dgm:t>
    </dgm:pt>
    <dgm:pt modelId="{14B71DA3-79D4-40B3-9333-A611EADAF59A}" type="sibTrans" cxnId="{1F900C55-38DB-4CB4-AE10-94AA4A10DAB1}">
      <dgm:prSet/>
      <dgm:spPr/>
      <dgm:t>
        <a:bodyPr/>
        <a:lstStyle/>
        <a:p>
          <a:endParaRPr lang="en-US"/>
        </a:p>
      </dgm:t>
    </dgm:pt>
    <dgm:pt modelId="{2FC0E51F-57B9-4E95-939C-CC6CFEE1D977}">
      <dgm:prSet phldrT="[Text]" phldr="1"/>
      <dgm:spPr/>
      <dgm:t>
        <a:bodyPr/>
        <a:lstStyle/>
        <a:p>
          <a:endParaRPr lang="en-US"/>
        </a:p>
      </dgm:t>
    </dgm:pt>
    <dgm:pt modelId="{12501CC8-B4DF-4696-AB89-C920A0615A5E}" type="parTrans" cxnId="{250CD375-8F6F-418A-82A5-A718EFBC9B0C}">
      <dgm:prSet/>
      <dgm:spPr/>
      <dgm:t>
        <a:bodyPr/>
        <a:lstStyle/>
        <a:p>
          <a:endParaRPr lang="en-US"/>
        </a:p>
      </dgm:t>
    </dgm:pt>
    <dgm:pt modelId="{62798DE1-C8FE-4495-88E3-DA517995CBCA}" type="sibTrans" cxnId="{250CD375-8F6F-418A-82A5-A718EFBC9B0C}">
      <dgm:prSet/>
      <dgm:spPr/>
      <dgm:t>
        <a:bodyPr/>
        <a:lstStyle/>
        <a:p>
          <a:endParaRPr lang="en-US"/>
        </a:p>
      </dgm:t>
    </dgm:pt>
    <dgm:pt modelId="{0A0BCD37-6293-416F-B57B-D1182E7197B7}" type="pres">
      <dgm:prSet presAssocID="{132E1D38-5B90-44B5-BC2E-9DDAA80C0460}" presName="Name0" presStyleCnt="0">
        <dgm:presLayoutVars>
          <dgm:chMax val="7"/>
          <dgm:dir/>
          <dgm:animOne val="branch"/>
        </dgm:presLayoutVars>
      </dgm:prSet>
      <dgm:spPr/>
      <dgm:t>
        <a:bodyPr/>
        <a:lstStyle/>
        <a:p>
          <a:endParaRPr lang="en-US"/>
        </a:p>
      </dgm:t>
    </dgm:pt>
    <dgm:pt modelId="{BA618A00-4188-4DB2-91CA-A4D24685CCE7}" type="pres">
      <dgm:prSet presAssocID="{3F042EF5-1CC3-4394-8CCD-5D7326EBBC59}" presName="parTx1" presStyleLbl="node1" presStyleIdx="0" presStyleCnt="3" custScaleX="26334" custScaleY="26334"/>
      <dgm:spPr/>
      <dgm:t>
        <a:bodyPr/>
        <a:lstStyle/>
        <a:p>
          <a:endParaRPr lang="en-US"/>
        </a:p>
      </dgm:t>
    </dgm:pt>
    <dgm:pt modelId="{980961A6-F6BA-48D6-9C65-914FD0D20896}" type="pres">
      <dgm:prSet presAssocID="{3F042EF5-1CC3-4394-8CCD-5D7326EBBC59}" presName="spPre1" presStyleCnt="0"/>
      <dgm:spPr/>
      <dgm:t>
        <a:bodyPr/>
        <a:lstStyle/>
        <a:p>
          <a:endParaRPr lang="en-US"/>
        </a:p>
      </dgm:t>
    </dgm:pt>
    <dgm:pt modelId="{787C0CDB-E26E-4495-869D-F2207BCCCD5F}" type="pres">
      <dgm:prSet presAssocID="{3F042EF5-1CC3-4394-8CCD-5D7326EBBC59}" presName="chLin1" presStyleCnt="0"/>
      <dgm:spPr/>
      <dgm:t>
        <a:bodyPr/>
        <a:lstStyle/>
        <a:p>
          <a:endParaRPr lang="en-US"/>
        </a:p>
      </dgm:t>
    </dgm:pt>
    <dgm:pt modelId="{D1426A13-D8F0-489E-B260-C90B8E9A4B47}" type="pres">
      <dgm:prSet presAssocID="{F372BD06-9D6E-476A-9E61-9B23B22443A6}" presName="Name11" presStyleLbl="parChTrans1D1" presStyleIdx="0" presStyleCnt="8"/>
      <dgm:spPr/>
      <dgm:t>
        <a:bodyPr/>
        <a:lstStyle/>
        <a:p>
          <a:endParaRPr lang="en-US"/>
        </a:p>
      </dgm:t>
    </dgm:pt>
    <dgm:pt modelId="{96E8A1BF-2419-4F48-8285-21A087341F38}" type="pres">
      <dgm:prSet presAssocID="{F372BD06-9D6E-476A-9E61-9B23B22443A6}" presName="Name31" presStyleLbl="parChTrans1D1" presStyleIdx="1" presStyleCnt="8"/>
      <dgm:spPr/>
      <dgm:t>
        <a:bodyPr/>
        <a:lstStyle/>
        <a:p>
          <a:endParaRPr lang="en-US"/>
        </a:p>
      </dgm:t>
    </dgm:pt>
    <dgm:pt modelId="{03956E23-614B-471F-A3D7-F7341A4FF822}" type="pres">
      <dgm:prSet presAssocID="{F83741F9-D475-453A-AF7A-CF069C261317}" presName="txAndLines1" presStyleCnt="0"/>
      <dgm:spPr/>
      <dgm:t>
        <a:bodyPr/>
        <a:lstStyle/>
        <a:p>
          <a:endParaRPr lang="en-US"/>
        </a:p>
      </dgm:t>
    </dgm:pt>
    <dgm:pt modelId="{E795A0F1-AD2C-4142-961C-FFD19F98BC4C}" type="pres">
      <dgm:prSet presAssocID="{F83741F9-D475-453A-AF7A-CF069C261317}" presName="anchor1" presStyleCnt="0"/>
      <dgm:spPr/>
      <dgm:t>
        <a:bodyPr/>
        <a:lstStyle/>
        <a:p>
          <a:endParaRPr lang="en-US"/>
        </a:p>
      </dgm:t>
    </dgm:pt>
    <dgm:pt modelId="{CB4E627C-ABF1-4BDD-8AA6-7FCB054C9807}" type="pres">
      <dgm:prSet presAssocID="{F83741F9-D475-453A-AF7A-CF069C261317}" presName="backup1" presStyleCnt="0"/>
      <dgm:spPr/>
      <dgm:t>
        <a:bodyPr/>
        <a:lstStyle/>
        <a:p>
          <a:endParaRPr lang="en-US"/>
        </a:p>
      </dgm:t>
    </dgm:pt>
    <dgm:pt modelId="{43B4EB38-9614-4618-BDF3-36962EB8F5F3}" type="pres">
      <dgm:prSet presAssocID="{F83741F9-D475-453A-AF7A-CF069C261317}" presName="preLine1" presStyleLbl="parChTrans1D1" presStyleIdx="2" presStyleCnt="8"/>
      <dgm:spPr/>
      <dgm:t>
        <a:bodyPr/>
        <a:lstStyle/>
        <a:p>
          <a:endParaRPr lang="en-US"/>
        </a:p>
      </dgm:t>
    </dgm:pt>
    <dgm:pt modelId="{7C5BEFA0-0590-4C06-BC29-BFDBCD31D6F8}" type="pres">
      <dgm:prSet presAssocID="{F83741F9-D475-453A-AF7A-CF069C261317}" presName="desTx1" presStyleLbl="revTx" presStyleIdx="0" presStyleCnt="0" custScaleX="26334" custScaleY="26334">
        <dgm:presLayoutVars>
          <dgm:bulletEnabled val="1"/>
        </dgm:presLayoutVars>
      </dgm:prSet>
      <dgm:spPr/>
      <dgm:t>
        <a:bodyPr/>
        <a:lstStyle/>
        <a:p>
          <a:endParaRPr lang="en-US"/>
        </a:p>
      </dgm:t>
    </dgm:pt>
    <dgm:pt modelId="{E02AC050-46D1-4B10-B878-E8D6BBCBE1E2}" type="pres">
      <dgm:prSet presAssocID="{F83741F9-D475-453A-AF7A-CF069C261317}" presName="postLine1" presStyleLbl="parChTrans1D1" presStyleIdx="3" presStyleCnt="8"/>
      <dgm:spPr/>
      <dgm:t>
        <a:bodyPr/>
        <a:lstStyle/>
        <a:p>
          <a:endParaRPr lang="en-US"/>
        </a:p>
      </dgm:t>
    </dgm:pt>
    <dgm:pt modelId="{FC085298-EC07-48C3-BD44-9E84EE2A42EC}" type="pres">
      <dgm:prSet presAssocID="{6BF703D3-4687-4E4B-8285-F2DAECDC5A86}" presName="Name11" presStyleLbl="parChTrans1D1" presStyleIdx="4" presStyleCnt="8"/>
      <dgm:spPr/>
      <dgm:t>
        <a:bodyPr/>
        <a:lstStyle/>
        <a:p>
          <a:endParaRPr lang="en-US"/>
        </a:p>
      </dgm:t>
    </dgm:pt>
    <dgm:pt modelId="{5B2CD1EB-78F7-43BB-BB9A-4F5A590CF4B0}" type="pres">
      <dgm:prSet presAssocID="{6BF703D3-4687-4E4B-8285-F2DAECDC5A86}" presName="Name31" presStyleLbl="parChTrans1D1" presStyleIdx="5" presStyleCnt="8"/>
      <dgm:spPr/>
      <dgm:t>
        <a:bodyPr/>
        <a:lstStyle/>
        <a:p>
          <a:endParaRPr lang="en-US"/>
        </a:p>
      </dgm:t>
    </dgm:pt>
    <dgm:pt modelId="{7DA4B141-82C7-4526-936B-D85C843578D1}" type="pres">
      <dgm:prSet presAssocID="{8B34BCCB-FB79-40CD-8E00-CE51EDD753EB}" presName="txAndLines1" presStyleCnt="0"/>
      <dgm:spPr/>
      <dgm:t>
        <a:bodyPr/>
        <a:lstStyle/>
        <a:p>
          <a:endParaRPr lang="en-US"/>
        </a:p>
      </dgm:t>
    </dgm:pt>
    <dgm:pt modelId="{13C2169E-9439-484B-87CE-C479D9845137}" type="pres">
      <dgm:prSet presAssocID="{8B34BCCB-FB79-40CD-8E00-CE51EDD753EB}" presName="anchor1" presStyleCnt="0"/>
      <dgm:spPr/>
      <dgm:t>
        <a:bodyPr/>
        <a:lstStyle/>
        <a:p>
          <a:endParaRPr lang="en-US"/>
        </a:p>
      </dgm:t>
    </dgm:pt>
    <dgm:pt modelId="{E76798A3-7F63-4779-9AFD-8E8A1650476B}" type="pres">
      <dgm:prSet presAssocID="{8B34BCCB-FB79-40CD-8E00-CE51EDD753EB}" presName="backup1" presStyleCnt="0"/>
      <dgm:spPr/>
      <dgm:t>
        <a:bodyPr/>
        <a:lstStyle/>
        <a:p>
          <a:endParaRPr lang="en-US"/>
        </a:p>
      </dgm:t>
    </dgm:pt>
    <dgm:pt modelId="{AE54E7A6-C301-4675-882B-E13C5D10C475}" type="pres">
      <dgm:prSet presAssocID="{8B34BCCB-FB79-40CD-8E00-CE51EDD753EB}" presName="preLine1" presStyleLbl="parChTrans1D1" presStyleIdx="6" presStyleCnt="8"/>
      <dgm:spPr/>
      <dgm:t>
        <a:bodyPr/>
        <a:lstStyle/>
        <a:p>
          <a:endParaRPr lang="en-US"/>
        </a:p>
      </dgm:t>
    </dgm:pt>
    <dgm:pt modelId="{43431263-8D85-41F2-9C4A-E8AE58DDEC19}" type="pres">
      <dgm:prSet presAssocID="{8B34BCCB-FB79-40CD-8E00-CE51EDD753EB}" presName="desTx1" presStyleLbl="revTx" presStyleIdx="0" presStyleCnt="0" custScaleX="26334" custScaleY="26334">
        <dgm:presLayoutVars>
          <dgm:bulletEnabled val="1"/>
        </dgm:presLayoutVars>
      </dgm:prSet>
      <dgm:spPr/>
      <dgm:t>
        <a:bodyPr/>
        <a:lstStyle/>
        <a:p>
          <a:endParaRPr lang="en-US"/>
        </a:p>
      </dgm:t>
    </dgm:pt>
    <dgm:pt modelId="{3B8B807B-729B-4A30-A7BA-6B920A2896DB}" type="pres">
      <dgm:prSet presAssocID="{8B34BCCB-FB79-40CD-8E00-CE51EDD753EB}" presName="postLine1" presStyleLbl="parChTrans1D1" presStyleIdx="7" presStyleCnt="8"/>
      <dgm:spPr/>
      <dgm:t>
        <a:bodyPr/>
        <a:lstStyle/>
        <a:p>
          <a:endParaRPr lang="en-US"/>
        </a:p>
      </dgm:t>
    </dgm:pt>
    <dgm:pt modelId="{DB93A1F1-8600-41CD-B06F-C6E2B826F065}" type="pres">
      <dgm:prSet presAssocID="{3F042EF5-1CC3-4394-8CCD-5D7326EBBC59}" presName="spPost1" presStyleCnt="0"/>
      <dgm:spPr/>
      <dgm:t>
        <a:bodyPr/>
        <a:lstStyle/>
        <a:p>
          <a:endParaRPr lang="en-US"/>
        </a:p>
      </dgm:t>
    </dgm:pt>
    <dgm:pt modelId="{5C6727FE-C24D-42DB-BEF7-F478C16957E7}" type="pres">
      <dgm:prSet presAssocID="{8FC26CCC-3574-43CB-B3BF-AA8560D6F9D6}" presName="parTx2" presStyleLbl="node1" presStyleIdx="1" presStyleCnt="3" custScaleX="26334" custScaleY="26334"/>
      <dgm:spPr/>
      <dgm:t>
        <a:bodyPr/>
        <a:lstStyle/>
        <a:p>
          <a:endParaRPr lang="en-US"/>
        </a:p>
      </dgm:t>
    </dgm:pt>
    <dgm:pt modelId="{A239CD37-F6E3-4752-9C1C-1AED95E1D797}" type="pres">
      <dgm:prSet presAssocID="{2FC0E51F-57B9-4E95-939C-CC6CFEE1D977}" presName="parTx3" presStyleLbl="node1" presStyleIdx="2" presStyleCnt="3" custScaleX="26334" custScaleY="26334"/>
      <dgm:spPr/>
      <dgm:t>
        <a:bodyPr/>
        <a:lstStyle/>
        <a:p>
          <a:endParaRPr lang="en-US"/>
        </a:p>
      </dgm:t>
    </dgm:pt>
  </dgm:ptLst>
  <dgm:cxnLst>
    <dgm:cxn modelId="{1F900C55-38DB-4CB4-AE10-94AA4A10DAB1}" srcId="{132E1D38-5B90-44B5-BC2E-9DDAA80C0460}" destId="{8FC26CCC-3574-43CB-B3BF-AA8560D6F9D6}" srcOrd="1" destOrd="0" parTransId="{430C4C82-A3DC-44DF-8005-83A80BCD8189}" sibTransId="{14B71DA3-79D4-40B3-9333-A611EADAF59A}"/>
    <dgm:cxn modelId="{250CD375-8F6F-418A-82A5-A718EFBC9B0C}" srcId="{132E1D38-5B90-44B5-BC2E-9DDAA80C0460}" destId="{2FC0E51F-57B9-4E95-939C-CC6CFEE1D977}" srcOrd="2" destOrd="0" parTransId="{12501CC8-B4DF-4696-AB89-C920A0615A5E}" sibTransId="{62798DE1-C8FE-4495-88E3-DA517995CBCA}"/>
    <dgm:cxn modelId="{FB348BC2-597E-44D5-A977-40223A6B79F2}" type="presOf" srcId="{F83741F9-D475-453A-AF7A-CF069C261317}" destId="{7C5BEFA0-0590-4C06-BC29-BFDBCD31D6F8}" srcOrd="0" destOrd="0" presId="urn:microsoft.com/office/officeart/2009/3/layout/SubStepProcess"/>
    <dgm:cxn modelId="{219B73E7-8978-4174-A957-2C1D9B8E5C06}" type="presOf" srcId="{8FC26CCC-3574-43CB-B3BF-AA8560D6F9D6}" destId="{5C6727FE-C24D-42DB-BEF7-F478C16957E7}" srcOrd="0" destOrd="0" presId="urn:microsoft.com/office/officeart/2009/3/layout/SubStepProcess"/>
    <dgm:cxn modelId="{52A35FFC-0991-4ACD-827C-0F4CCB210A11}" type="presOf" srcId="{132E1D38-5B90-44B5-BC2E-9DDAA80C0460}" destId="{0A0BCD37-6293-416F-B57B-D1182E7197B7}" srcOrd="0" destOrd="0" presId="urn:microsoft.com/office/officeart/2009/3/layout/SubStepProcess"/>
    <dgm:cxn modelId="{43BA8DB0-2E24-4FDC-A9C7-3EEE091EF95D}" srcId="{132E1D38-5B90-44B5-BC2E-9DDAA80C0460}" destId="{3F042EF5-1CC3-4394-8CCD-5D7326EBBC59}" srcOrd="0" destOrd="0" parTransId="{7B4A5970-EEC5-4392-877C-0AB8B11A96E8}" sibTransId="{C8E605EA-7D1C-4BCF-A01D-B21129515A49}"/>
    <dgm:cxn modelId="{F2C5B4F0-D8DE-457A-B59D-CCABA633AFC0}" type="presOf" srcId="{8B34BCCB-FB79-40CD-8E00-CE51EDD753EB}" destId="{43431263-8D85-41F2-9C4A-E8AE58DDEC19}" srcOrd="0" destOrd="0" presId="urn:microsoft.com/office/officeart/2009/3/layout/SubStepProcess"/>
    <dgm:cxn modelId="{00B4DAA9-77C8-457A-8D7E-F83D1F20D811}" type="presOf" srcId="{3F042EF5-1CC3-4394-8CCD-5D7326EBBC59}" destId="{BA618A00-4188-4DB2-91CA-A4D24685CCE7}" srcOrd="0" destOrd="0" presId="urn:microsoft.com/office/officeart/2009/3/layout/SubStepProcess"/>
    <dgm:cxn modelId="{56E98A18-474E-4124-A97B-CC55179128C2}" srcId="{3F042EF5-1CC3-4394-8CCD-5D7326EBBC59}" destId="{F83741F9-D475-453A-AF7A-CF069C261317}" srcOrd="0" destOrd="0" parTransId="{F372BD06-9D6E-476A-9E61-9B23B22443A6}" sibTransId="{6CAA4A17-47B7-4E88-A88D-CEB97E534C6D}"/>
    <dgm:cxn modelId="{BC212920-08EC-48E9-AED3-2F5ADDCC5951}" type="presOf" srcId="{2FC0E51F-57B9-4E95-939C-CC6CFEE1D977}" destId="{A239CD37-F6E3-4752-9C1C-1AED95E1D797}" srcOrd="0" destOrd="0" presId="urn:microsoft.com/office/officeart/2009/3/layout/SubStepProcess"/>
    <dgm:cxn modelId="{D8791EE3-E4BA-4F81-B8FC-DF106B56E206}" srcId="{3F042EF5-1CC3-4394-8CCD-5D7326EBBC59}" destId="{8B34BCCB-FB79-40CD-8E00-CE51EDD753EB}" srcOrd="1" destOrd="0" parTransId="{6BF703D3-4687-4E4B-8285-F2DAECDC5A86}" sibTransId="{3A6AE302-B7E8-4CA6-A735-A1F1651A46D0}"/>
    <dgm:cxn modelId="{EB3817D7-2BB5-4BBE-8AA8-5AD675638C1D}" type="presParOf" srcId="{0A0BCD37-6293-416F-B57B-D1182E7197B7}" destId="{BA618A00-4188-4DB2-91CA-A4D24685CCE7}" srcOrd="0" destOrd="0" presId="urn:microsoft.com/office/officeart/2009/3/layout/SubStepProcess"/>
    <dgm:cxn modelId="{0B9D3AAD-3F07-4160-82DE-E148B93850F9}" type="presParOf" srcId="{0A0BCD37-6293-416F-B57B-D1182E7197B7}" destId="{980961A6-F6BA-48D6-9C65-914FD0D20896}" srcOrd="1" destOrd="0" presId="urn:microsoft.com/office/officeart/2009/3/layout/SubStepProcess"/>
    <dgm:cxn modelId="{57EB0725-03BD-4724-95CF-E3D32488DDE3}" type="presParOf" srcId="{0A0BCD37-6293-416F-B57B-D1182E7197B7}" destId="{787C0CDB-E26E-4495-869D-F2207BCCCD5F}" srcOrd="2" destOrd="0" presId="urn:microsoft.com/office/officeart/2009/3/layout/SubStepProcess"/>
    <dgm:cxn modelId="{9F6D0A67-1681-4A0D-A788-092881D00A15}" type="presParOf" srcId="{787C0CDB-E26E-4495-869D-F2207BCCCD5F}" destId="{D1426A13-D8F0-489E-B260-C90B8E9A4B47}" srcOrd="0" destOrd="0" presId="urn:microsoft.com/office/officeart/2009/3/layout/SubStepProcess"/>
    <dgm:cxn modelId="{8716D716-C6D4-4083-AFEE-AE47209B7967}" type="presParOf" srcId="{787C0CDB-E26E-4495-869D-F2207BCCCD5F}" destId="{96E8A1BF-2419-4F48-8285-21A087341F38}" srcOrd="1" destOrd="0" presId="urn:microsoft.com/office/officeart/2009/3/layout/SubStepProcess"/>
    <dgm:cxn modelId="{A44ADB47-8CA7-43AB-8A29-29865A0A2675}" type="presParOf" srcId="{787C0CDB-E26E-4495-869D-F2207BCCCD5F}" destId="{03956E23-614B-471F-A3D7-F7341A4FF822}" srcOrd="2" destOrd="0" presId="urn:microsoft.com/office/officeart/2009/3/layout/SubStepProcess"/>
    <dgm:cxn modelId="{0FB95C37-3E95-4F3C-8E96-6F05C4935825}" type="presParOf" srcId="{03956E23-614B-471F-A3D7-F7341A4FF822}" destId="{E795A0F1-AD2C-4142-961C-FFD19F98BC4C}" srcOrd="0" destOrd="0" presId="urn:microsoft.com/office/officeart/2009/3/layout/SubStepProcess"/>
    <dgm:cxn modelId="{4974155A-FAB2-45F9-8C60-8AB34F101F65}" type="presParOf" srcId="{03956E23-614B-471F-A3D7-F7341A4FF822}" destId="{CB4E627C-ABF1-4BDD-8AA6-7FCB054C9807}" srcOrd="1" destOrd="0" presId="urn:microsoft.com/office/officeart/2009/3/layout/SubStepProcess"/>
    <dgm:cxn modelId="{EC5B20C1-1E13-42C6-AB06-90D0FE79EDCE}" type="presParOf" srcId="{03956E23-614B-471F-A3D7-F7341A4FF822}" destId="{43B4EB38-9614-4618-BDF3-36962EB8F5F3}" srcOrd="2" destOrd="0" presId="urn:microsoft.com/office/officeart/2009/3/layout/SubStepProcess"/>
    <dgm:cxn modelId="{91A9C941-0F30-4645-88BE-E78A6B6C69BC}" type="presParOf" srcId="{03956E23-614B-471F-A3D7-F7341A4FF822}" destId="{7C5BEFA0-0590-4C06-BC29-BFDBCD31D6F8}" srcOrd="3" destOrd="0" presId="urn:microsoft.com/office/officeart/2009/3/layout/SubStepProcess"/>
    <dgm:cxn modelId="{E57A001B-E4DE-40F8-9956-04FD60E22AFA}" type="presParOf" srcId="{03956E23-614B-471F-A3D7-F7341A4FF822}" destId="{E02AC050-46D1-4B10-B878-E8D6BBCBE1E2}" srcOrd="4" destOrd="0" presId="urn:microsoft.com/office/officeart/2009/3/layout/SubStepProcess"/>
    <dgm:cxn modelId="{AD0FC095-60E5-4E7B-9083-F6878951B8B5}" type="presParOf" srcId="{787C0CDB-E26E-4495-869D-F2207BCCCD5F}" destId="{FC085298-EC07-48C3-BD44-9E84EE2A42EC}" srcOrd="3" destOrd="0" presId="urn:microsoft.com/office/officeart/2009/3/layout/SubStepProcess"/>
    <dgm:cxn modelId="{A4BAD9F5-9E5C-470E-9FD5-A12F4518E634}" type="presParOf" srcId="{787C0CDB-E26E-4495-869D-F2207BCCCD5F}" destId="{5B2CD1EB-78F7-43BB-BB9A-4F5A590CF4B0}" srcOrd="4" destOrd="0" presId="urn:microsoft.com/office/officeart/2009/3/layout/SubStepProcess"/>
    <dgm:cxn modelId="{2AD9E8B3-6F06-40A6-99F6-004901863F6F}" type="presParOf" srcId="{787C0CDB-E26E-4495-869D-F2207BCCCD5F}" destId="{7DA4B141-82C7-4526-936B-D85C843578D1}" srcOrd="5" destOrd="0" presId="urn:microsoft.com/office/officeart/2009/3/layout/SubStepProcess"/>
    <dgm:cxn modelId="{98EBEA3B-85BD-463D-A155-478C000AFE28}" type="presParOf" srcId="{7DA4B141-82C7-4526-936B-D85C843578D1}" destId="{13C2169E-9439-484B-87CE-C479D9845137}" srcOrd="0" destOrd="0" presId="urn:microsoft.com/office/officeart/2009/3/layout/SubStepProcess"/>
    <dgm:cxn modelId="{AF69754A-A021-472B-9EEA-438DE241B5FA}" type="presParOf" srcId="{7DA4B141-82C7-4526-936B-D85C843578D1}" destId="{E76798A3-7F63-4779-9AFD-8E8A1650476B}" srcOrd="1" destOrd="0" presId="urn:microsoft.com/office/officeart/2009/3/layout/SubStepProcess"/>
    <dgm:cxn modelId="{8D7B7C9D-0316-488C-9E30-218AFFCF90BD}" type="presParOf" srcId="{7DA4B141-82C7-4526-936B-D85C843578D1}" destId="{AE54E7A6-C301-4675-882B-E13C5D10C475}" srcOrd="2" destOrd="0" presId="urn:microsoft.com/office/officeart/2009/3/layout/SubStepProcess"/>
    <dgm:cxn modelId="{B2D54402-AFAE-4166-A3E1-151A0492B52C}" type="presParOf" srcId="{7DA4B141-82C7-4526-936B-D85C843578D1}" destId="{43431263-8D85-41F2-9C4A-E8AE58DDEC19}" srcOrd="3" destOrd="0" presId="urn:microsoft.com/office/officeart/2009/3/layout/SubStepProcess"/>
    <dgm:cxn modelId="{E8C03E6D-F685-4544-A992-364801927272}" type="presParOf" srcId="{7DA4B141-82C7-4526-936B-D85C843578D1}" destId="{3B8B807B-729B-4A30-A7BA-6B920A2896DB}" srcOrd="4" destOrd="0" presId="urn:microsoft.com/office/officeart/2009/3/layout/SubStepProcess"/>
    <dgm:cxn modelId="{AFDE76FE-156E-4868-AD17-F1B322CD60AD}" type="presParOf" srcId="{0A0BCD37-6293-416F-B57B-D1182E7197B7}" destId="{DB93A1F1-8600-41CD-B06F-C6E2B826F065}" srcOrd="3" destOrd="0" presId="urn:microsoft.com/office/officeart/2009/3/layout/SubStepProcess"/>
    <dgm:cxn modelId="{5E08AE7E-6D26-40FF-8B8A-84422A45F1D7}" type="presParOf" srcId="{0A0BCD37-6293-416F-B57B-D1182E7197B7}" destId="{5C6727FE-C24D-42DB-BEF7-F478C16957E7}" srcOrd="4" destOrd="0" presId="urn:microsoft.com/office/officeart/2009/3/layout/SubStepProcess"/>
    <dgm:cxn modelId="{AB92915E-AB2F-4858-8229-E2CB944FF621}" type="presParOf" srcId="{0A0BCD37-6293-416F-B57B-D1182E7197B7}" destId="{A239CD37-F6E3-4752-9C1C-1AED95E1D797}" srcOrd="5" destOrd="0" presId="urn:microsoft.com/office/officeart/2009/3/layout/SubStepProcess"/>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618A00-4188-4DB2-91CA-A4D24685CCE7}">
      <dsp:nvSpPr>
        <dsp:cNvPr id="0" name=""/>
        <dsp:cNvSpPr/>
      </dsp:nvSpPr>
      <dsp:spPr>
        <a:xfrm>
          <a:off x="255" y="155827"/>
          <a:ext cx="617376" cy="6173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90668" y="246240"/>
        <a:ext cx="436550" cy="436550"/>
      </dsp:txXfrm>
    </dsp:sp>
    <dsp:sp modelId="{D1426A13-D8F0-489E-B260-C90B8E9A4B47}">
      <dsp:nvSpPr>
        <dsp:cNvPr id="0" name=""/>
        <dsp:cNvSpPr/>
      </dsp:nvSpPr>
      <dsp:spPr>
        <a:xfrm rot="20782085">
          <a:off x="679095"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E8A1BF-2419-4F48-8285-21A087341F38}">
      <dsp:nvSpPr>
        <dsp:cNvPr id="0" name=""/>
        <dsp:cNvSpPr/>
      </dsp:nvSpPr>
      <dsp:spPr>
        <a:xfrm rot="11617915">
          <a:off x="1898480" y="379317"/>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B4EB38-9614-4618-BDF3-36962EB8F5F3}">
      <dsp:nvSpPr>
        <dsp:cNvPr id="0" name=""/>
        <dsp:cNvSpPr/>
      </dsp:nvSpPr>
      <dsp:spPr>
        <a:xfrm>
          <a:off x="1250621"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5BEFA0-0590-4C06-BC29-BFDBCD31D6F8}">
      <dsp:nvSpPr>
        <dsp:cNvPr id="0" name=""/>
        <dsp:cNvSpPr/>
      </dsp:nvSpPr>
      <dsp:spPr>
        <a:xfrm>
          <a:off x="1322784" y="157496"/>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157496"/>
        <a:ext cx="511698" cy="307019"/>
      </dsp:txXfrm>
    </dsp:sp>
    <dsp:sp modelId="{E02AC050-46D1-4B10-B878-E8D6BBCBE1E2}">
      <dsp:nvSpPr>
        <dsp:cNvPr id="0" name=""/>
        <dsp:cNvSpPr/>
      </dsp:nvSpPr>
      <dsp:spPr>
        <a:xfrm>
          <a:off x="1834482" y="31100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85298-EC07-48C3-BD44-9E84EE2A42EC}">
      <dsp:nvSpPr>
        <dsp:cNvPr id="0" name=""/>
        <dsp:cNvSpPr/>
      </dsp:nvSpPr>
      <dsp:spPr>
        <a:xfrm rot="817915">
          <a:off x="679095"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2CD1EB-78F7-43BB-BB9A-4F5A590CF4B0}">
      <dsp:nvSpPr>
        <dsp:cNvPr id="0" name=""/>
        <dsp:cNvSpPr/>
      </dsp:nvSpPr>
      <dsp:spPr>
        <a:xfrm rot="9982085">
          <a:off x="1898480" y="549713"/>
          <a:ext cx="579691" cy="0"/>
        </a:xfrm>
        <a:custGeom>
          <a:avLst/>
          <a:gdLst/>
          <a:ahLst/>
          <a:cxnLst/>
          <a:rect l="0" t="0" r="0" b="0"/>
          <a:pathLst>
            <a:path>
              <a:moveTo>
                <a:pt x="0" y="0"/>
              </a:moveTo>
              <a:lnTo>
                <a:pt x="579691" y="0"/>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4E7A6-C301-4675-882B-E13C5D10C475}">
      <dsp:nvSpPr>
        <dsp:cNvPr id="0" name=""/>
        <dsp:cNvSpPr/>
      </dsp:nvSpPr>
      <dsp:spPr>
        <a:xfrm>
          <a:off x="1250621"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31263-8D85-41F2-9C4A-E8AE58DDEC19}">
      <dsp:nvSpPr>
        <dsp:cNvPr id="0" name=""/>
        <dsp:cNvSpPr/>
      </dsp:nvSpPr>
      <dsp:spPr>
        <a:xfrm>
          <a:off x="1322784" y="464515"/>
          <a:ext cx="511698" cy="307019"/>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dsp:txBody>
      <dsp:txXfrm>
        <a:off x="1322784" y="464515"/>
        <a:ext cx="511698" cy="307019"/>
      </dsp:txXfrm>
    </dsp:sp>
    <dsp:sp modelId="{3B8B807B-729B-4A30-A7BA-6B920A2896DB}">
      <dsp:nvSpPr>
        <dsp:cNvPr id="0" name=""/>
        <dsp:cNvSpPr/>
      </dsp:nvSpPr>
      <dsp:spPr>
        <a:xfrm>
          <a:off x="1834482" y="618025"/>
          <a:ext cx="72162" cy="0"/>
        </a:xfrm>
        <a:prstGeom prst="line">
          <a:avLst/>
        </a:pr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727FE-C24D-42DB-BEF7-F478C16957E7}">
      <dsp:nvSpPr>
        <dsp:cNvPr id="0" name=""/>
        <dsp:cNvSpPr/>
      </dsp:nvSpPr>
      <dsp:spPr>
        <a:xfrm>
          <a:off x="2539635" y="155827"/>
          <a:ext cx="617376" cy="617376"/>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2630048" y="246240"/>
        <a:ext cx="436550" cy="436550"/>
      </dsp:txXfrm>
    </dsp:sp>
    <dsp:sp modelId="{A239CD37-F6E3-4752-9C1C-1AED95E1D797}">
      <dsp:nvSpPr>
        <dsp:cNvPr id="0" name=""/>
        <dsp:cNvSpPr/>
      </dsp:nvSpPr>
      <dsp:spPr>
        <a:xfrm>
          <a:off x="3157011" y="155827"/>
          <a:ext cx="617376" cy="617376"/>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247424" y="246240"/>
        <a:ext cx="436550" cy="4365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8"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2.xml"/><Relationship Id="rId5" Type="http://schemas.openxmlformats.org/officeDocument/2006/relationships/diagramData" Target="../diagrams/data2.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2.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9BCC997EAF4FD3A27747278E297E3D"/>
        <w:category>
          <w:name w:val="General"/>
          <w:gallery w:val="placeholder"/>
        </w:category>
        <w:types>
          <w:type w:val="bbPlcHdr"/>
        </w:types>
        <w:behaviors>
          <w:behavior w:val="content"/>
        </w:behaviors>
        <w:guid w:val="{E5A65FBF-41C4-4893-ADEE-1F7EE13DC7F3}"/>
      </w:docPartPr>
      <w:docPartBody>
        <w:p w:rsidR="00090846" w:rsidRDefault="00E41BA8">
          <w:pPr>
            <w:pStyle w:val="Heading1"/>
          </w:pPr>
          <w:r>
            <w:t>Get Started Right Away</w:t>
          </w:r>
        </w:p>
        <w:p w:rsidR="00090846" w:rsidRDefault="00E41BA8">
          <w:r>
            <w:t>When you click this placeholder text, just start typing to replace it all. But don’t do that just yet!</w:t>
          </w:r>
        </w:p>
        <w:p w:rsidR="00090846" w:rsidRDefault="00E41BA8">
          <w:r>
            <w:t xml:space="preserve">This placeholder includes tips to help you quickly format your report and add other elements, such as a chart, diagram, or table </w:t>
          </w:r>
          <w:r>
            <w:t>of contents.  You might be amazed at how easy it is.</w:t>
          </w:r>
        </w:p>
        <w:p w:rsidR="00090846" w:rsidRDefault="00E41BA8">
          <w:pPr>
            <w:pStyle w:val="Heading1"/>
          </w:pPr>
          <w:bookmarkStart w:id="0" w:name="_Toc318188228"/>
          <w:bookmarkStart w:id="1" w:name="_Toc318188328"/>
          <w:bookmarkStart w:id="2" w:name="_Toc318189313"/>
          <w:r>
            <w:t>Make It Gorgeous</w:t>
          </w:r>
          <w:bookmarkEnd w:id="0"/>
          <w:bookmarkEnd w:id="1"/>
          <w:bookmarkEnd w:id="2"/>
        </w:p>
        <w:p w:rsidR="00090846" w:rsidRDefault="00E41BA8">
          <w:pPr>
            <w:pStyle w:val="ListBullet"/>
          </w:pPr>
          <w:r>
            <w:t>Need a heading? On the Home tab, in the Styles gallery, just click the heading style you want. Notice other styles in that gallery as well, such as for a quote or a numbered list.</w:t>
          </w:r>
        </w:p>
        <w:p w:rsidR="00090846" w:rsidRDefault="00E41BA8">
          <w:pPr>
            <w:pStyle w:val="ListBullet"/>
          </w:pPr>
          <w:r>
            <w:t>You mi</w:t>
          </w:r>
          <w:r>
            <w:t>ght like the cool, blue ice pond on the cover page as much as we do, but if it’s not ideal for your report, right-click it and then click Change Picture to add your own photo.</w:t>
          </w:r>
        </w:p>
        <w:p w:rsidR="00090846" w:rsidRDefault="00E41BA8">
          <w:pPr>
            <w:pStyle w:val="ListBullet"/>
          </w:pPr>
          <w:r>
            <w:t>Adding a professional-quality graphic is a snap. In fact, when you add a chart o</w:t>
          </w:r>
          <w:r>
            <w:t>r a SmartArt diagram from the Insert tab, it automatically matches the look of your document.</w:t>
          </w:r>
        </w:p>
        <w:p w:rsidR="00090846" w:rsidRDefault="00E41BA8">
          <w:pPr>
            <w:jc w:val="center"/>
          </w:pPr>
          <w:r>
            <w:rPr>
              <w:noProof/>
            </w:rPr>
            <w:drawing>
              <wp:inline distT="0" distB="0" distL="0" distR="0" wp14:anchorId="2EADC6D8" wp14:editId="5BB21DD7">
                <wp:extent cx="3774643" cy="929031"/>
                <wp:effectExtent l="19050" t="0" r="16510" b="0"/>
                <wp:docPr id="10" name="Diagram 10" descr="SmartArt Graphic"/>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90846" w:rsidRDefault="00E41BA8">
          <w:pPr>
            <w:pStyle w:val="Heading1"/>
          </w:pPr>
          <w:bookmarkStart w:id="3" w:name="_Toc316914651"/>
          <w:bookmarkStart w:id="4" w:name="_Toc316916021"/>
          <w:bookmarkStart w:id="5" w:name="_Toc316919854"/>
          <w:bookmarkStart w:id="6" w:name="_Toc318188229"/>
          <w:bookmarkStart w:id="7" w:name="_Toc318188329"/>
          <w:bookmarkStart w:id="8" w:name="_Toc318189314"/>
          <w:r>
            <w:t>Give It That Finishing Touch</w:t>
          </w:r>
          <w:bookmarkEnd w:id="3"/>
          <w:bookmarkEnd w:id="4"/>
          <w:bookmarkEnd w:id="5"/>
          <w:bookmarkEnd w:id="6"/>
          <w:bookmarkEnd w:id="7"/>
          <w:bookmarkEnd w:id="8"/>
        </w:p>
        <w:p w:rsidR="00090846" w:rsidRDefault="00E41BA8">
          <w:r>
            <w:t>Need to add a table of contents or a bibliography? No sweat.</w:t>
          </w:r>
        </w:p>
        <w:p w:rsidR="00090846" w:rsidRDefault="00E41BA8">
          <w:pPr>
            <w:pStyle w:val="Heading2"/>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r>
            <w:t>Add a Table of Contents</w:t>
          </w:r>
          <w:bookmarkEnd w:id="9"/>
          <w:bookmarkEnd w:id="10"/>
          <w:bookmarkEnd w:id="11"/>
          <w:bookmarkEnd w:id="12"/>
          <w:bookmarkEnd w:id="13"/>
          <w:bookmarkEnd w:id="14"/>
          <w:bookmarkEnd w:id="15"/>
        </w:p>
        <w:p w:rsidR="00090846" w:rsidRDefault="00E41BA8">
          <w:r>
            <w:t>It couldn’t be easier to add a table of conten</w:t>
          </w:r>
          <w:r>
            <w:t xml:space="preserve">ts to your report. On the Insert tab, click Cover Page to see cover page designs that include a table of contents page — look for TOC. </w:t>
          </w:r>
        </w:p>
        <w:p w:rsidR="00090846" w:rsidRDefault="00E41BA8">
          <w:r>
            <w:t>Just click to insert one of these and you’ll be prompted to update the TOC. When you do, text you formatted using Headin</w:t>
          </w:r>
          <w:r>
            <w:t xml:space="preserve">g 1, Heading 2, and Heading 3 styles is automatically added. </w:t>
          </w:r>
        </w:p>
        <w:p w:rsidR="00090846" w:rsidRDefault="00E41BA8">
          <w:pPr>
            <w:pStyle w:val="Heading2"/>
          </w:pPr>
          <w:bookmarkStart w:id="16" w:name="_Toc315875747"/>
          <w:bookmarkStart w:id="17" w:name="_Toc316914653"/>
          <w:bookmarkStart w:id="18" w:name="_Toc316916023"/>
          <w:bookmarkStart w:id="19" w:name="_Toc316919856"/>
          <w:bookmarkStart w:id="20" w:name="_Toc318188231"/>
          <w:bookmarkStart w:id="21" w:name="_Toc318188331"/>
          <w:bookmarkStart w:id="22" w:name="_Toc318189316"/>
          <w:r>
            <w:t>Add a Bibliography</w:t>
          </w:r>
          <w:bookmarkEnd w:id="16"/>
          <w:bookmarkEnd w:id="17"/>
          <w:bookmarkEnd w:id="18"/>
          <w:bookmarkEnd w:id="19"/>
          <w:bookmarkEnd w:id="20"/>
          <w:bookmarkEnd w:id="21"/>
          <w:bookmarkEnd w:id="22"/>
        </w:p>
        <w:p w:rsidR="00090846" w:rsidRDefault="00E41BA8">
          <w:r>
            <w:t xml:space="preserve">On the References tab, in the Citations &amp; Bibliography group, click Insert Citation for the option to add sources and then place citations in the document. </w:t>
          </w:r>
        </w:p>
        <w:p w:rsidR="00090846" w:rsidRDefault="00E41BA8">
          <w:r>
            <w:t xml:space="preserve">When you’ve added </w:t>
          </w:r>
          <w:r>
            <w:t>all the citations you need for your report, on the References tab, click Bibliography to insert a formatted bibliography in your choice of styles.</w:t>
          </w:r>
        </w:p>
        <w:p w:rsidR="00000000" w:rsidRDefault="00E41BA8">
          <w:pPr>
            <w:pStyle w:val="569BCC997EAF4FD3A27747278E297E3D"/>
          </w:pPr>
          <w:r>
            <w:t>And you’re done. Nice work!</w:t>
          </w:r>
        </w:p>
      </w:docPartBody>
    </w:docPart>
    <w:docPart>
      <w:docPartPr>
        <w:name w:val="930305E3388240179E01A6B21F65FABB"/>
        <w:category>
          <w:name w:val="General"/>
          <w:gallery w:val="placeholder"/>
        </w:category>
        <w:types>
          <w:type w:val="bbPlcHdr"/>
        </w:types>
        <w:behaviors>
          <w:behavior w:val="content"/>
        </w:behaviors>
        <w:guid w:val="{2779B8A3-F759-4EA0-A8ED-7EDAC6C3F05F}"/>
      </w:docPartPr>
      <w:docPartBody>
        <w:p w:rsidR="00000000" w:rsidRDefault="00E41BA8">
          <w:pPr>
            <w:pStyle w:val="930305E3388240179E01A6B21F65FABB"/>
          </w:pPr>
          <w:r>
            <w:t>[Name]</w:t>
          </w:r>
        </w:p>
      </w:docPartBody>
    </w:docPart>
    <w:docPart>
      <w:docPartPr>
        <w:name w:val="4EFAF218B4FB402995AB56272CFDB794"/>
        <w:category>
          <w:name w:val="General"/>
          <w:gallery w:val="placeholder"/>
        </w:category>
        <w:types>
          <w:type w:val="bbPlcHdr"/>
        </w:types>
        <w:behaviors>
          <w:behavior w:val="content"/>
        </w:behaviors>
        <w:guid w:val="{42479E32-0EA1-472C-8666-5BE9862CBB71}"/>
      </w:docPartPr>
      <w:docPartBody>
        <w:p w:rsidR="00000000" w:rsidRDefault="00E41BA8">
          <w:pPr>
            <w:pStyle w:val="4EFAF218B4FB402995AB56272CFDB794"/>
          </w:pPr>
          <w:r>
            <w:t>[Course Title]</w:t>
          </w:r>
        </w:p>
      </w:docPartBody>
    </w:docPart>
    <w:docPart>
      <w:docPartPr>
        <w:name w:val="B99D0DFCB7A942889BB14318DF01A250"/>
        <w:category>
          <w:name w:val="General"/>
          <w:gallery w:val="placeholder"/>
        </w:category>
        <w:types>
          <w:type w:val="bbPlcHdr"/>
        </w:types>
        <w:behaviors>
          <w:behavior w:val="content"/>
        </w:behaviors>
        <w:guid w:val="{EBBB0547-B529-4CD4-8ACB-2D3A26BDB6CE}"/>
      </w:docPartPr>
      <w:docPartBody>
        <w:p w:rsidR="00000000" w:rsidRDefault="00E41BA8">
          <w:pPr>
            <w:pStyle w:val="B99D0DFCB7A942889BB14318DF01A25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BA8"/>
    <w:rsid w:val="00E4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569BCC997EAF4FD3A27747278E297E3D">
    <w:name w:val="569BCC997EAF4FD3A27747278E297E3D"/>
  </w:style>
  <w:style w:type="paragraph" w:customStyle="1" w:styleId="930305E3388240179E01A6B21F65FABB">
    <w:name w:val="930305E3388240179E01A6B21F65FABB"/>
  </w:style>
  <w:style w:type="paragraph" w:customStyle="1" w:styleId="4EFAF218B4FB402995AB56272CFDB794">
    <w:name w:val="4EFAF218B4FB402995AB56272CFDB794"/>
  </w:style>
  <w:style w:type="paragraph" w:customStyle="1" w:styleId="B99D0DFCB7A942889BB14318DF01A250">
    <w:name w:val="B99D0DFCB7A942889BB14318DF01A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2019-02-24T00:00:00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FE5A3B67-649D-485F-906E-AAF0E17D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2759</TotalTime>
  <Pages>10</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351 Assignment 2</dc:title>
  <dc:subject>Keyboarduino</dc:subject>
  <dc:creator>Sean Sands &amp; Max Henderson</dc:creator>
  <cp:keywords>CS 351</cp:keywords>
  <cp:lastModifiedBy>Hagbard_Celine</cp:lastModifiedBy>
  <cp:revision>66</cp:revision>
  <dcterms:created xsi:type="dcterms:W3CDTF">2019-02-21T03:46:00Z</dcterms:created>
  <dcterms:modified xsi:type="dcterms:W3CDTF">2019-02-23T01:45:00Z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